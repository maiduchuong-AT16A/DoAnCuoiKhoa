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4A0" w:firstRow="1" w:lastRow="0" w:firstColumn="1" w:lastColumn="0" w:noHBand="0" w:noVBand="1"/>
      </w:tblPr>
      <w:tblGrid>
        <w:gridCol w:w="9264"/>
      </w:tblGrid>
      <w:tr w:rsidR="000F0A9A" w14:paraId="23E1190E" w14:textId="77777777" w:rsidTr="007019FB">
        <w:trPr>
          <w:trHeight w:val="4304"/>
        </w:trPr>
        <w:tc>
          <w:tcPr>
            <w:tcW w:w="9570" w:type="dxa"/>
            <w:shd w:val="clear" w:color="auto" w:fill="auto"/>
          </w:tcPr>
          <w:p w14:paraId="190B3311" w14:textId="77777777" w:rsidR="000F0A9A" w:rsidRDefault="000F0A9A" w:rsidP="007019FB">
            <w:pPr>
              <w:pStyle w:val="TrangBa"/>
              <w:spacing w:before="120"/>
            </w:pPr>
            <w:r>
              <w:t>BAN CƠ YẾU CHÍNH PHỦ</w:t>
            </w:r>
          </w:p>
          <w:p w14:paraId="5DB2C3F4" w14:textId="77777777" w:rsidR="000F0A9A" w:rsidRPr="002071CC" w:rsidRDefault="000F0A9A" w:rsidP="007019FB">
            <w:pPr>
              <w:pStyle w:val="TrangBa"/>
              <w:rPr>
                <w:b/>
              </w:rPr>
            </w:pPr>
            <w:r w:rsidRPr="002071CC">
              <w:rPr>
                <w:b/>
              </w:rPr>
              <w:t>HỌC VIỆN KỸ THUẬT MẬT MÃ</w:t>
            </w:r>
          </w:p>
          <w:p w14:paraId="2E144AFF" w14:textId="77777777" w:rsidR="000F0A9A" w:rsidRDefault="000F0A9A" w:rsidP="007019FB">
            <w:pPr>
              <w:pStyle w:val="TrangBa"/>
            </w:pPr>
            <w:r>
              <w:rPr>
                <w:rFonts w:cs="Times New Roman"/>
              </w:rPr>
              <w:t>¯¯¯¯¯¯¯¯¯¯¯¯¯¯¯¯</w:t>
            </w:r>
          </w:p>
          <w:p w14:paraId="5B8DECEE" w14:textId="77777777" w:rsidR="000F0A9A" w:rsidRDefault="000F0A9A" w:rsidP="007019FB">
            <w:pPr>
              <w:pStyle w:val="TrangBa"/>
            </w:pPr>
          </w:p>
          <w:p w14:paraId="6EC74D8F" w14:textId="443DE166" w:rsidR="000F0A9A" w:rsidRDefault="004A0D9D" w:rsidP="007019FB">
            <w:pPr>
              <w:pStyle w:val="TrangBa"/>
            </w:pPr>
            <w:r>
              <w:rPr>
                <w:noProof/>
                <w:lang w:val="en-US" w:eastAsia="en-US" w:bidi="ar-SA"/>
              </w:rPr>
              <w:drawing>
                <wp:inline distT="0" distB="0" distL="0" distR="0" wp14:anchorId="0AA92945" wp14:editId="75331873">
                  <wp:extent cx="1417320" cy="1409700"/>
                  <wp:effectExtent l="0" t="0" r="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7320" cy="1409700"/>
                          </a:xfrm>
                          <a:prstGeom prst="rect">
                            <a:avLst/>
                          </a:prstGeom>
                          <a:noFill/>
                          <a:ln>
                            <a:noFill/>
                          </a:ln>
                        </pic:spPr>
                      </pic:pic>
                    </a:graphicData>
                  </a:graphic>
                </wp:inline>
              </w:drawing>
            </w:r>
          </w:p>
          <w:p w14:paraId="6EF764C0" w14:textId="77777777" w:rsidR="000F0A9A" w:rsidRDefault="000F0A9A" w:rsidP="007019FB">
            <w:pPr>
              <w:pStyle w:val="TrangBa"/>
            </w:pPr>
          </w:p>
        </w:tc>
      </w:tr>
      <w:tr w:rsidR="000F0A9A" w14:paraId="48CDE2AD" w14:textId="77777777" w:rsidTr="00146B22">
        <w:trPr>
          <w:trHeight w:val="2541"/>
        </w:trPr>
        <w:tc>
          <w:tcPr>
            <w:tcW w:w="9570" w:type="dxa"/>
            <w:shd w:val="clear" w:color="auto" w:fill="auto"/>
          </w:tcPr>
          <w:p w14:paraId="0D8AF8F1" w14:textId="77777777" w:rsidR="000F0A9A" w:rsidRDefault="00C66049" w:rsidP="007019FB">
            <w:pPr>
              <w:pStyle w:val="TrangBa"/>
            </w:pPr>
            <w:r>
              <w:t xml:space="preserve">ĐỀ CƯƠNG </w:t>
            </w:r>
            <w:r w:rsidR="000F0A9A">
              <w:t>ĐỒ ÁN TỐT NGHIỆP</w:t>
            </w:r>
          </w:p>
          <w:p w14:paraId="277CFAA3" w14:textId="77777777" w:rsidR="000F0A9A" w:rsidRDefault="000F0A9A" w:rsidP="007019FB">
            <w:pPr>
              <w:pStyle w:val="TrangBa"/>
            </w:pPr>
          </w:p>
          <w:p w14:paraId="00A804D4" w14:textId="7D05DE54" w:rsidR="002E2B98" w:rsidRPr="00561D7E" w:rsidRDefault="00D1590C" w:rsidP="002E2B98">
            <w:pPr>
              <w:pStyle w:val="TrangBa"/>
              <w:spacing w:line="276" w:lineRule="auto"/>
            </w:pPr>
            <w:r w:rsidRPr="00D1590C">
              <w:rPr>
                <w:b/>
                <w:sz w:val="36"/>
                <w:szCs w:val="36"/>
              </w:rPr>
              <w:t>Nghiên cứu Fungible Token trên Corda</w:t>
            </w:r>
          </w:p>
        </w:tc>
      </w:tr>
      <w:tr w:rsidR="000F0A9A" w14:paraId="5D07EC71" w14:textId="77777777" w:rsidTr="00146B22">
        <w:trPr>
          <w:trHeight w:val="6427"/>
        </w:trPr>
        <w:tc>
          <w:tcPr>
            <w:tcW w:w="9570" w:type="dxa"/>
            <w:shd w:val="clear" w:color="auto" w:fill="auto"/>
          </w:tcPr>
          <w:p w14:paraId="1D7DE064" w14:textId="77777777" w:rsidR="000F0A9A" w:rsidRDefault="000D666E" w:rsidP="000D666E">
            <w:pPr>
              <w:pStyle w:val="TrangBa"/>
              <w:jc w:val="left"/>
            </w:pPr>
            <w:r>
              <w:rPr>
                <w:lang w:val="vi-VN"/>
              </w:rPr>
              <w:t xml:space="preserve">                                          </w:t>
            </w:r>
            <w:r w:rsidR="00B57BEB">
              <w:t>N</w:t>
            </w:r>
            <w:r w:rsidR="000F0A9A">
              <w:t>gành: An toàn thông tin</w:t>
            </w:r>
          </w:p>
          <w:p w14:paraId="01161D98" w14:textId="3ECBD227" w:rsidR="000F0A9A" w:rsidRDefault="000D666E" w:rsidP="000D666E">
            <w:pPr>
              <w:pStyle w:val="TrangBa"/>
              <w:jc w:val="left"/>
            </w:pPr>
            <w:r>
              <w:rPr>
                <w:lang w:val="vi-VN"/>
              </w:rPr>
              <w:t xml:space="preserve">                                               </w:t>
            </w:r>
            <w:r w:rsidR="000F0A9A">
              <w:t xml:space="preserve">Mã số: </w:t>
            </w:r>
            <w:r w:rsidR="00A205BA" w:rsidRPr="00B66380">
              <w:t>7</w:t>
            </w:r>
            <w:r w:rsidR="00A205BA">
              <w:t>.</w:t>
            </w:r>
            <w:r w:rsidR="00A205BA" w:rsidRPr="00B66380">
              <w:t>48</w:t>
            </w:r>
            <w:r w:rsidR="00A205BA">
              <w:t>.</w:t>
            </w:r>
            <w:r w:rsidR="00A205BA" w:rsidRPr="00B66380">
              <w:t>02</w:t>
            </w:r>
            <w:r w:rsidR="00A205BA">
              <w:t>.</w:t>
            </w:r>
            <w:r w:rsidR="00A205BA" w:rsidRPr="00B66380">
              <w:t>02</w:t>
            </w:r>
          </w:p>
          <w:p w14:paraId="487A0BB6" w14:textId="77777777" w:rsidR="000F0A9A" w:rsidRDefault="000F0A9A" w:rsidP="007019FB">
            <w:pPr>
              <w:pStyle w:val="TrangBa"/>
              <w:tabs>
                <w:tab w:val="left" w:pos="4005"/>
                <w:tab w:val="left" w:pos="4820"/>
              </w:tabs>
              <w:jc w:val="left"/>
            </w:pPr>
          </w:p>
          <w:p w14:paraId="0D202781" w14:textId="77777777" w:rsidR="000F0A9A" w:rsidRDefault="000F0A9A" w:rsidP="007019FB">
            <w:pPr>
              <w:pStyle w:val="TrangBa"/>
              <w:tabs>
                <w:tab w:val="left" w:pos="4005"/>
                <w:tab w:val="left" w:pos="4820"/>
              </w:tabs>
              <w:jc w:val="left"/>
            </w:pPr>
          </w:p>
          <w:p w14:paraId="25982B66" w14:textId="77777777" w:rsidR="000F0A9A" w:rsidRDefault="000F0A9A" w:rsidP="007019FB">
            <w:pPr>
              <w:pStyle w:val="TrangBa"/>
              <w:tabs>
                <w:tab w:val="left" w:pos="4005"/>
                <w:tab w:val="left" w:pos="4820"/>
              </w:tabs>
              <w:jc w:val="left"/>
            </w:pPr>
          </w:p>
          <w:p w14:paraId="59C5AFFC" w14:textId="77777777" w:rsidR="000F0A9A" w:rsidRDefault="000F0A9A" w:rsidP="00D36C81">
            <w:pPr>
              <w:pStyle w:val="TrangBa"/>
              <w:tabs>
                <w:tab w:val="left" w:pos="1134"/>
                <w:tab w:val="left" w:pos="1701"/>
              </w:tabs>
              <w:jc w:val="left"/>
            </w:pPr>
            <w:r>
              <w:tab/>
            </w:r>
            <w:r>
              <w:rPr>
                <w:i/>
              </w:rPr>
              <w:t>Sinh viên t</w:t>
            </w:r>
            <w:r w:rsidRPr="00340958">
              <w:rPr>
                <w:i/>
              </w:rPr>
              <w:t>hực hiện</w:t>
            </w:r>
            <w:r>
              <w:t>:</w:t>
            </w:r>
          </w:p>
          <w:p w14:paraId="0FFD3EC6" w14:textId="39E4A390" w:rsidR="0068738F" w:rsidRPr="0068738F" w:rsidRDefault="000F0A9A" w:rsidP="00D36C81">
            <w:pPr>
              <w:pStyle w:val="TrangBa"/>
              <w:tabs>
                <w:tab w:val="left" w:pos="1134"/>
                <w:tab w:val="left" w:pos="1701"/>
              </w:tabs>
              <w:jc w:val="left"/>
              <w:rPr>
                <w:b/>
              </w:rPr>
            </w:pPr>
            <w:r w:rsidRPr="00340958">
              <w:rPr>
                <w:b/>
              </w:rPr>
              <w:tab/>
            </w:r>
            <w:r w:rsidRPr="00340958">
              <w:rPr>
                <w:b/>
              </w:rPr>
              <w:tab/>
            </w:r>
            <w:r w:rsidR="00023BFC">
              <w:rPr>
                <w:b/>
              </w:rPr>
              <w:t>Mai Đức Hướng</w:t>
            </w:r>
          </w:p>
          <w:p w14:paraId="015DFECF" w14:textId="136391E6" w:rsidR="000F0A9A" w:rsidRPr="00F027A7" w:rsidRDefault="000F0A9A" w:rsidP="00D36C81">
            <w:pPr>
              <w:pStyle w:val="TrangBa"/>
              <w:tabs>
                <w:tab w:val="left" w:pos="1134"/>
                <w:tab w:val="left" w:pos="1701"/>
              </w:tabs>
              <w:jc w:val="left"/>
              <w:rPr>
                <w:lang w:val="vi-VN"/>
              </w:rPr>
            </w:pPr>
            <w:r>
              <w:tab/>
            </w:r>
            <w:r>
              <w:tab/>
              <w:t xml:space="preserve">Lớp: </w:t>
            </w:r>
            <w:r w:rsidR="00F027A7">
              <w:t>AT1</w:t>
            </w:r>
            <w:r w:rsidR="00F027A7">
              <w:rPr>
                <w:lang w:val="vi-VN"/>
              </w:rPr>
              <w:t>6A</w:t>
            </w:r>
          </w:p>
          <w:p w14:paraId="0B0236E0" w14:textId="77777777" w:rsidR="000F0A9A" w:rsidRDefault="000F0A9A" w:rsidP="00D36C81">
            <w:pPr>
              <w:pStyle w:val="TrangBa"/>
              <w:tabs>
                <w:tab w:val="left" w:pos="1134"/>
                <w:tab w:val="left" w:pos="1701"/>
              </w:tabs>
              <w:jc w:val="left"/>
            </w:pPr>
          </w:p>
          <w:p w14:paraId="6EFFDEF4" w14:textId="77777777" w:rsidR="000F0A9A" w:rsidRDefault="000F0A9A" w:rsidP="00D36C81">
            <w:pPr>
              <w:pStyle w:val="TrangBa"/>
              <w:tabs>
                <w:tab w:val="left" w:pos="1134"/>
                <w:tab w:val="left" w:pos="1701"/>
              </w:tabs>
              <w:jc w:val="left"/>
            </w:pPr>
            <w:r>
              <w:tab/>
            </w:r>
            <w:r>
              <w:rPr>
                <w:i/>
              </w:rPr>
              <w:t>Người</w:t>
            </w:r>
            <w:r w:rsidRPr="00340958">
              <w:rPr>
                <w:i/>
              </w:rPr>
              <w:t xml:space="preserve"> hướng dẫn</w:t>
            </w:r>
            <w:r>
              <w:rPr>
                <w:i/>
              </w:rPr>
              <w:t xml:space="preserve"> 1</w:t>
            </w:r>
            <w:r>
              <w:t>:</w:t>
            </w:r>
          </w:p>
          <w:p w14:paraId="69191D97" w14:textId="30B7322E" w:rsidR="000F0A9A" w:rsidRPr="00340958" w:rsidRDefault="000F0A9A" w:rsidP="00D36C81">
            <w:pPr>
              <w:pStyle w:val="TrangBa"/>
              <w:tabs>
                <w:tab w:val="left" w:pos="1134"/>
                <w:tab w:val="left" w:pos="1701"/>
              </w:tabs>
              <w:jc w:val="left"/>
              <w:rPr>
                <w:b/>
              </w:rPr>
            </w:pPr>
            <w:r w:rsidRPr="00340958">
              <w:rPr>
                <w:b/>
              </w:rPr>
              <w:tab/>
            </w:r>
            <w:r w:rsidRPr="00340958">
              <w:rPr>
                <w:b/>
              </w:rPr>
              <w:tab/>
              <w:t xml:space="preserve">TS. </w:t>
            </w:r>
            <w:r w:rsidR="00023BFC">
              <w:rPr>
                <w:b/>
              </w:rPr>
              <w:t>Lê Quang Huy</w:t>
            </w:r>
          </w:p>
          <w:p w14:paraId="039119E1" w14:textId="7F0CD3CB" w:rsidR="000F0A9A" w:rsidRDefault="000F0A9A" w:rsidP="00D36C81">
            <w:pPr>
              <w:pStyle w:val="TrangBa"/>
              <w:tabs>
                <w:tab w:val="left" w:pos="1134"/>
                <w:tab w:val="left" w:pos="1701"/>
              </w:tabs>
              <w:jc w:val="left"/>
            </w:pPr>
            <w:r>
              <w:tab/>
            </w:r>
            <w:r>
              <w:tab/>
            </w:r>
            <w:r w:rsidR="00023BFC" w:rsidRPr="00023BFC">
              <w:t>Cục Chứng thực số &amp; Bảo mật thông tin</w:t>
            </w:r>
          </w:p>
          <w:p w14:paraId="709A6F0E" w14:textId="77777777" w:rsidR="000F0A9A" w:rsidRDefault="000F0A9A" w:rsidP="00D36C81">
            <w:pPr>
              <w:pStyle w:val="TrangBa"/>
              <w:tabs>
                <w:tab w:val="left" w:pos="1134"/>
                <w:tab w:val="left" w:pos="1701"/>
              </w:tabs>
              <w:jc w:val="left"/>
            </w:pPr>
          </w:p>
          <w:p w14:paraId="02D5BEDE" w14:textId="2A25FEB8" w:rsidR="000F0A9A" w:rsidRDefault="000F0A9A" w:rsidP="00023BFC">
            <w:pPr>
              <w:pStyle w:val="TrangBa"/>
              <w:tabs>
                <w:tab w:val="left" w:pos="1134"/>
                <w:tab w:val="left" w:pos="1701"/>
              </w:tabs>
              <w:jc w:val="left"/>
            </w:pPr>
            <w:r>
              <w:tab/>
            </w:r>
          </w:p>
        </w:tc>
      </w:tr>
      <w:tr w:rsidR="000F0A9A" w14:paraId="58AF2CCE" w14:textId="77777777" w:rsidTr="007019FB">
        <w:trPr>
          <w:trHeight w:val="992"/>
        </w:trPr>
        <w:tc>
          <w:tcPr>
            <w:tcW w:w="9570" w:type="dxa"/>
            <w:shd w:val="clear" w:color="auto" w:fill="auto"/>
            <w:vAlign w:val="bottom"/>
          </w:tcPr>
          <w:p w14:paraId="140681D3" w14:textId="77777777" w:rsidR="000F0A9A" w:rsidRPr="00F027A7" w:rsidRDefault="000F0A9A" w:rsidP="007019FB">
            <w:pPr>
              <w:pStyle w:val="TrangBa"/>
              <w:rPr>
                <w:b/>
                <w:lang w:val="vi-VN"/>
              </w:rPr>
            </w:pPr>
            <w:r w:rsidRPr="00F027A7">
              <w:rPr>
                <w:b/>
              </w:rPr>
              <w:t>Hà Nộ</w:t>
            </w:r>
            <w:r w:rsidR="00201AD9" w:rsidRPr="00F027A7">
              <w:rPr>
                <w:b/>
              </w:rPr>
              <w:t>i, 20</w:t>
            </w:r>
            <w:r w:rsidR="00F027A7" w:rsidRPr="00F027A7">
              <w:rPr>
                <w:b/>
              </w:rPr>
              <w:t>2</w:t>
            </w:r>
            <w:r w:rsidR="00F027A7" w:rsidRPr="00F027A7">
              <w:rPr>
                <w:b/>
                <w:lang w:val="vi-VN"/>
              </w:rPr>
              <w:t>3</w:t>
            </w:r>
          </w:p>
        </w:tc>
      </w:tr>
    </w:tbl>
    <w:p w14:paraId="5356BAAB" w14:textId="77777777" w:rsidR="000F0A9A" w:rsidRDefault="000F0A9A" w:rsidP="002071CC">
      <w:pPr>
        <w:pStyle w:val="Mclc"/>
        <w:sectPr w:rsidR="000F0A9A" w:rsidSect="00B33A81">
          <w:footerReference w:type="default" r:id="rId9"/>
          <w:pgSz w:w="11906" w:h="16838"/>
          <w:pgMar w:top="1134" w:right="851" w:bottom="1134" w:left="1701" w:header="709" w:footer="709" w:gutter="0"/>
          <w:cols w:space="708"/>
          <w:titlePg/>
          <w:docGrid w:linePitch="381"/>
        </w:sectPr>
      </w:pPr>
    </w:p>
    <w:p w14:paraId="4144182C" w14:textId="77777777" w:rsidR="00537C38" w:rsidRDefault="00537C38" w:rsidP="00537C38">
      <w:pPr>
        <w:pStyle w:val="u1"/>
        <w:rPr>
          <w:lang w:eastAsia="en-AU"/>
        </w:rPr>
      </w:pPr>
      <w:bookmarkStart w:id="0" w:name="_Toc452402282"/>
      <w:bookmarkStart w:id="1" w:name="_Toc452409574"/>
      <w:r>
        <w:rPr>
          <w:lang w:eastAsia="en-AU"/>
        </w:rPr>
        <w:lastRenderedPageBreak/>
        <w:t>Mở đầu</w:t>
      </w:r>
    </w:p>
    <w:bookmarkEnd w:id="0"/>
    <w:bookmarkEnd w:id="1"/>
    <w:p w14:paraId="6C6038F5" w14:textId="77777777" w:rsidR="005A5817" w:rsidRDefault="00537C38" w:rsidP="00537C38">
      <w:pPr>
        <w:pStyle w:val="u2"/>
        <w:rPr>
          <w:lang w:eastAsia="en-AU"/>
        </w:rPr>
      </w:pPr>
      <w:r>
        <w:rPr>
          <w:lang w:eastAsia="en-AU"/>
        </w:rPr>
        <w:t>Tính cấp thiết của đề tài</w:t>
      </w:r>
    </w:p>
    <w:p w14:paraId="16D6CABD" w14:textId="34EDD906" w:rsidR="00804EC2" w:rsidRDefault="00804EC2" w:rsidP="00D566CC">
      <w:pPr>
        <w:rPr>
          <w:lang w:eastAsia="en-AU"/>
        </w:rPr>
      </w:pPr>
      <w:r w:rsidRPr="00804EC2">
        <w:rPr>
          <w:lang w:eastAsia="en-AU"/>
        </w:rPr>
        <w:t>Bất động sản là một trong những lĩnh vực quan trọng của nền kinh tế, đặc biệt là trong các thành phố lớn. Tuy nhiên, quản lý và giao dịch bất động sản vẫn còn nhiều khó khăn và tranh chấp. Sử dụng công nghệ blockchain và Fungible token có thể giúp giải quyết một số vấn đề này, đồng thời tăng tính minh bạch và hiệu quả trong quản lý và giao dịch bất động sản.</w:t>
      </w:r>
    </w:p>
    <w:p w14:paraId="5160D892" w14:textId="31C9693B" w:rsidR="00D566CC" w:rsidRDefault="00D566CC" w:rsidP="00D566CC">
      <w:pPr>
        <w:rPr>
          <w:lang w:eastAsia="en-AU"/>
        </w:rPr>
      </w:pPr>
      <w:r>
        <w:rPr>
          <w:lang w:eastAsia="en-AU"/>
        </w:rPr>
        <w:t>Hiện nay, thị trường bất động sản đang phát triển mạnh mẽ trên toàn thế giới và đặc biệt là tại các quốc gia có nền kinh tế phát triển như Hoa Kỳ, Trung Quốc, Nhật Bản, Châu Âu. Tuy nhiên, việc quản lý và giao dịch bất động sản vẫn còn nhiều khó khăn và tranh chấp.</w:t>
      </w:r>
    </w:p>
    <w:p w14:paraId="04C93D4D" w14:textId="6426AEC1" w:rsidR="00804EC2" w:rsidRDefault="00804EC2" w:rsidP="00804EC2">
      <w:pPr>
        <w:rPr>
          <w:lang w:eastAsia="en-AU"/>
        </w:rPr>
      </w:pPr>
      <w:r>
        <w:rPr>
          <w:lang w:eastAsia="en-AU"/>
        </w:rPr>
        <w:t>Corda là một nền tảng blockchain được thiết kế đặc biệt cho các ứng dụng kinh doanh. Nền tảng này có nhiều ưu điểm như tính riêng tư cao, khả năng mở rộng linh hoạt và hỗ trợ tích hợp với các hệ thống kinh doanh hiện có. Việc sử dụng Corda để triển khai ứng dụng quản lý kinh doanh bất động sản sử dụng Fungible token sẽ giúp tăng tính đáng tin cậy và hiệu quả của ứng dụng.</w:t>
      </w:r>
    </w:p>
    <w:p w14:paraId="76417692" w14:textId="3C9FA8B7" w:rsidR="00804EC2" w:rsidRDefault="00804EC2" w:rsidP="00804EC2">
      <w:pPr>
        <w:rPr>
          <w:lang w:eastAsia="en-AU"/>
        </w:rPr>
      </w:pPr>
      <w:r w:rsidRPr="00804EC2">
        <w:rPr>
          <w:lang w:eastAsia="en-AU"/>
        </w:rPr>
        <w:t xml:space="preserve">Một số công ty bất động sản lớn đã bắt đầu áp dụng công nghệ blockchain trong quản lý và giao dịch bất động sản, nhưng vẫn chưa có nhiều thông tin về việc sử dụng Fungible token trong các ứng dụng này. </w:t>
      </w:r>
    </w:p>
    <w:p w14:paraId="316975E8" w14:textId="5E3003E8" w:rsidR="00D25CA7" w:rsidRPr="00D566CC" w:rsidRDefault="00E42BB3" w:rsidP="00804EC2">
      <w:pPr>
        <w:rPr>
          <w:lang w:eastAsia="en-AU"/>
        </w:rPr>
      </w:pPr>
      <w:r>
        <w:rPr>
          <w:lang w:eastAsia="en-AU"/>
        </w:rPr>
        <w:t>Chính vì vậy</w:t>
      </w:r>
      <w:r w:rsidR="00D25CA7" w:rsidRPr="00D25CA7">
        <w:rPr>
          <w:lang w:eastAsia="en-AU"/>
        </w:rPr>
        <w:t xml:space="preserve"> việc </w:t>
      </w:r>
      <w:r>
        <w:rPr>
          <w:lang w:eastAsia="en-AU"/>
        </w:rPr>
        <w:t>xây dựng ứng dụng quản lý bất động sản</w:t>
      </w:r>
      <w:r w:rsidR="00946D0D">
        <w:rPr>
          <w:lang w:eastAsia="en-AU"/>
        </w:rPr>
        <w:t xml:space="preserve"> sử dụng </w:t>
      </w:r>
      <w:r w:rsidR="00946D0D" w:rsidRPr="00804EC2">
        <w:rPr>
          <w:lang w:eastAsia="en-AU"/>
        </w:rPr>
        <w:t>Fungible token</w:t>
      </w:r>
      <w:r>
        <w:rPr>
          <w:lang w:eastAsia="en-AU"/>
        </w:rPr>
        <w:t xml:space="preserve"> trên Corda</w:t>
      </w:r>
      <w:r w:rsidR="00D25CA7" w:rsidRPr="00D25CA7">
        <w:rPr>
          <w:lang w:eastAsia="en-AU"/>
        </w:rPr>
        <w:t xml:space="preserve"> mang tính </w:t>
      </w:r>
      <w:r w:rsidR="00187D68">
        <w:rPr>
          <w:lang w:eastAsia="en-AU"/>
        </w:rPr>
        <w:t>mới mẻ</w:t>
      </w:r>
      <w:r w:rsidR="00D25CA7" w:rsidRPr="00D25CA7">
        <w:rPr>
          <w:lang w:eastAsia="en-AU"/>
        </w:rPr>
        <w:t xml:space="preserve">, phù hợp với nhu cầu thực tế hiện nay. </w:t>
      </w:r>
      <w:r w:rsidR="00D25CA7" w:rsidRPr="00D25CA7">
        <w:rPr>
          <w:lang w:eastAsia="en-AU"/>
        </w:rPr>
        <w:tab/>
      </w:r>
    </w:p>
    <w:p w14:paraId="4332B875" w14:textId="77777777" w:rsidR="00537C38" w:rsidRDefault="00537C38" w:rsidP="00537C38">
      <w:pPr>
        <w:pStyle w:val="u2"/>
        <w:rPr>
          <w:lang w:eastAsia="en-AU"/>
        </w:rPr>
      </w:pPr>
      <w:r>
        <w:rPr>
          <w:lang w:eastAsia="en-AU"/>
        </w:rPr>
        <w:t>Mục tiêu thực hiện đồ án</w:t>
      </w:r>
    </w:p>
    <w:p w14:paraId="7C0B8AE9" w14:textId="77777777" w:rsidR="007744D9" w:rsidRDefault="007744D9" w:rsidP="007744D9">
      <w:pPr>
        <w:pStyle w:val="oancuaDanhsach"/>
        <w:numPr>
          <w:ilvl w:val="0"/>
          <w:numId w:val="33"/>
        </w:numPr>
        <w:rPr>
          <w:lang w:eastAsia="en-AU"/>
        </w:rPr>
      </w:pPr>
      <w:r>
        <w:rPr>
          <w:lang w:eastAsia="en-AU"/>
        </w:rPr>
        <w:t>Nghiên cứu công nghệ sổ cái phân tán và công nghệ DAG</w:t>
      </w:r>
    </w:p>
    <w:p w14:paraId="61DCF5C4" w14:textId="77777777" w:rsidR="007744D9" w:rsidRDefault="007744D9" w:rsidP="007744D9">
      <w:pPr>
        <w:pStyle w:val="oancuaDanhsach"/>
        <w:numPr>
          <w:ilvl w:val="0"/>
          <w:numId w:val="33"/>
        </w:numPr>
        <w:rPr>
          <w:lang w:eastAsia="en-AU"/>
        </w:rPr>
      </w:pPr>
      <w:r>
        <w:rPr>
          <w:lang w:eastAsia="en-AU"/>
        </w:rPr>
        <w:t>Nghiên cứu công nghệ DAG trên corda và Fungible Token</w:t>
      </w:r>
    </w:p>
    <w:p w14:paraId="64775BB9" w14:textId="74CD5A69" w:rsidR="007744D9" w:rsidRPr="007744D9" w:rsidRDefault="007744D9" w:rsidP="007744D9">
      <w:pPr>
        <w:pStyle w:val="oancuaDanhsach"/>
        <w:numPr>
          <w:ilvl w:val="0"/>
          <w:numId w:val="33"/>
        </w:numPr>
        <w:rPr>
          <w:lang w:eastAsia="en-AU"/>
        </w:rPr>
      </w:pPr>
      <w:r>
        <w:rPr>
          <w:lang w:eastAsia="en-AU"/>
        </w:rPr>
        <w:t>Xây dựng ứng dụng quản lý bất động sản trên Corda</w:t>
      </w:r>
    </w:p>
    <w:p w14:paraId="72346C71" w14:textId="77777777" w:rsidR="00537C38" w:rsidRPr="00537C38" w:rsidRDefault="00537C38" w:rsidP="00537C38">
      <w:pPr>
        <w:pStyle w:val="u1"/>
        <w:rPr>
          <w:lang w:eastAsia="en-AU"/>
        </w:rPr>
      </w:pPr>
      <w:r>
        <w:rPr>
          <w:lang w:eastAsia="en-AU"/>
        </w:rPr>
        <w:t>Dự kiến các Chương, mục</w:t>
      </w:r>
    </w:p>
    <w:p w14:paraId="0A7A4D29" w14:textId="39F27194" w:rsidR="000A3835" w:rsidRDefault="00E27180" w:rsidP="000A3835">
      <w:pPr>
        <w:pStyle w:val="DCCT-Level1"/>
        <w:rPr>
          <w:sz w:val="28"/>
          <w:szCs w:val="28"/>
        </w:rPr>
      </w:pPr>
      <w:r w:rsidRPr="00E27180">
        <w:rPr>
          <w:sz w:val="28"/>
          <w:szCs w:val="28"/>
        </w:rPr>
        <w:t>Công nghệ sổ cái phân tán và DAG</w:t>
      </w:r>
    </w:p>
    <w:p w14:paraId="56B4E672" w14:textId="1C783A9F" w:rsidR="003E4E76" w:rsidRDefault="00C4056C" w:rsidP="003E4E76">
      <w:r>
        <w:t>C</w:t>
      </w:r>
      <w:r w:rsidR="003E4E76">
        <w:t>hương này sẽ giải thích khái niệm Cụ thể, chương này sẽ giải thích về nguyên lý hoạt động của DLT và các ứng dụng phổ biến của nó trong các lĩnh vực như tài chính, chuỗi cung ứng, bảo hiểm, chứng khoán và quản lý tài sản.</w:t>
      </w:r>
    </w:p>
    <w:p w14:paraId="08D76249" w14:textId="74F994ED" w:rsidR="003E4E76" w:rsidRPr="003E4E76" w:rsidRDefault="003E4E76" w:rsidP="003E4E76">
      <w:r>
        <w:lastRenderedPageBreak/>
        <w:t>Chương cũng sẽ giải thích về mô hình DAG, một loại DLT khác nhau so với blockchain truyền thống. Chúng ta sẽ tìm hiểu về cách DAG hoạt động, cách nó khác biệt so với blockchain và các ứng dụng của nó. nguyên lý hoạt động của DLT</w:t>
      </w:r>
    </w:p>
    <w:p w14:paraId="33E046D3" w14:textId="6BDDB8E4" w:rsidR="000A3835" w:rsidRPr="00634FF8" w:rsidRDefault="00E27180" w:rsidP="000A3835">
      <w:pPr>
        <w:pStyle w:val="DCCT-Level2"/>
        <w:rPr>
          <w:szCs w:val="28"/>
        </w:rPr>
      </w:pPr>
      <w:r>
        <w:rPr>
          <w:szCs w:val="28"/>
          <w:lang w:val="en-US"/>
        </w:rPr>
        <w:t>Công nghệ sổ cái phân tán</w:t>
      </w:r>
    </w:p>
    <w:p w14:paraId="5FB22CC6" w14:textId="14B44125" w:rsidR="00634FF8" w:rsidRPr="001E1CD4" w:rsidRDefault="00634FF8" w:rsidP="00634FF8">
      <w:pPr>
        <w:pStyle w:val="DCCT-Level3"/>
      </w:pPr>
      <w:r>
        <w:rPr>
          <w:lang w:val="en-US"/>
        </w:rPr>
        <w:t>Khái niệm</w:t>
      </w:r>
    </w:p>
    <w:p w14:paraId="7AD074CE" w14:textId="35433269" w:rsidR="00634FF8" w:rsidRPr="00A6151A" w:rsidRDefault="00E5757E" w:rsidP="00634FF8">
      <w:pPr>
        <w:pStyle w:val="DCCT-Level3"/>
      </w:pPr>
      <w:r>
        <w:rPr>
          <w:lang w:val="en-US"/>
        </w:rPr>
        <w:t>Các tính năng chính</w:t>
      </w:r>
    </w:p>
    <w:p w14:paraId="5B714F3E" w14:textId="20299E98" w:rsidR="00634FF8" w:rsidRPr="0067241E" w:rsidRDefault="00E5757E" w:rsidP="00634FF8">
      <w:pPr>
        <w:pStyle w:val="DCCT-Level3"/>
      </w:pPr>
      <w:r>
        <w:rPr>
          <w:lang w:val="en-US"/>
        </w:rPr>
        <w:t>Phân loại công nghệ DLT</w:t>
      </w:r>
    </w:p>
    <w:p w14:paraId="1DA63ED0" w14:textId="575E6C2D" w:rsidR="000D3ECB" w:rsidRPr="00634FF8" w:rsidRDefault="000D3ECB" w:rsidP="00634FF8">
      <w:pPr>
        <w:pStyle w:val="DCCT-Level3"/>
      </w:pPr>
      <w:r>
        <w:rPr>
          <w:lang w:val="en-US"/>
        </w:rPr>
        <w:t>Ứng dụng</w:t>
      </w:r>
      <w:r w:rsidR="008975FF">
        <w:rPr>
          <w:lang w:val="en-US"/>
        </w:rPr>
        <w:t xml:space="preserve"> DLT</w:t>
      </w:r>
    </w:p>
    <w:p w14:paraId="2DBBCED4" w14:textId="039EA3AE" w:rsidR="00381C77" w:rsidRPr="00634FF8" w:rsidRDefault="00E27180" w:rsidP="000A3835">
      <w:pPr>
        <w:pStyle w:val="DCCT-Level2"/>
        <w:rPr>
          <w:szCs w:val="28"/>
        </w:rPr>
      </w:pPr>
      <w:r w:rsidRPr="00E27180">
        <w:rPr>
          <w:szCs w:val="28"/>
        </w:rPr>
        <w:t>Directed Acyclic Graph</w:t>
      </w:r>
      <w:r>
        <w:rPr>
          <w:szCs w:val="28"/>
          <w:lang w:val="en-US"/>
        </w:rPr>
        <w:t xml:space="preserve"> (DAG)</w:t>
      </w:r>
    </w:p>
    <w:p w14:paraId="0E46E055" w14:textId="4AB4A60F" w:rsidR="00634FF8" w:rsidRPr="00634FF8" w:rsidRDefault="00634FF8" w:rsidP="00634FF8">
      <w:pPr>
        <w:pStyle w:val="DCCT-Level3"/>
      </w:pPr>
      <w:r>
        <w:rPr>
          <w:lang w:val="en-US"/>
        </w:rPr>
        <w:t>Giới thiệu</w:t>
      </w:r>
    </w:p>
    <w:p w14:paraId="351C41EE" w14:textId="6EF51A99" w:rsidR="00634FF8" w:rsidRDefault="00F97EE0" w:rsidP="00634FF8">
      <w:pPr>
        <w:pStyle w:val="DCCT-Level3"/>
      </w:pPr>
      <w:r w:rsidRPr="00F97EE0">
        <w:t>Cấu Trúc DAG</w:t>
      </w:r>
    </w:p>
    <w:p w14:paraId="225C9C6E" w14:textId="33A98A0A" w:rsidR="00743CA9" w:rsidRPr="00634FF8" w:rsidRDefault="00743CA9" w:rsidP="00634FF8">
      <w:pPr>
        <w:pStyle w:val="DCCT-Level3"/>
      </w:pPr>
      <w:r>
        <w:rPr>
          <w:lang w:val="en-US"/>
        </w:rPr>
        <w:t>Các</w:t>
      </w:r>
      <w:r w:rsidR="0086645C">
        <w:rPr>
          <w:lang w:val="en-US"/>
        </w:rPr>
        <w:t>h</w:t>
      </w:r>
      <w:r>
        <w:rPr>
          <w:lang w:val="en-US"/>
        </w:rPr>
        <w:t xml:space="preserve"> thức hoạt động</w:t>
      </w:r>
    </w:p>
    <w:p w14:paraId="4BC54F22" w14:textId="101505AA" w:rsidR="00634FF8" w:rsidRPr="00CA0CCF" w:rsidRDefault="00582E7C" w:rsidP="00634FF8">
      <w:pPr>
        <w:pStyle w:val="DCCT-Level3"/>
      </w:pPr>
      <w:r>
        <w:rPr>
          <w:lang w:val="en-US"/>
        </w:rPr>
        <w:t>Ứng dụng DAG</w:t>
      </w:r>
    </w:p>
    <w:p w14:paraId="51BAA96F" w14:textId="0E96DBE6" w:rsidR="00CA0CCF" w:rsidRPr="005C3681" w:rsidRDefault="00CA0CCF" w:rsidP="00634FF8">
      <w:pPr>
        <w:pStyle w:val="DCCT-Level3"/>
      </w:pPr>
      <w:r w:rsidRPr="00CA0CCF">
        <w:t xml:space="preserve">So sánh DAG và </w:t>
      </w:r>
      <w:r w:rsidR="007F3253">
        <w:rPr>
          <w:lang w:val="en-US"/>
        </w:rPr>
        <w:t>mô hình DLT khác</w:t>
      </w:r>
    </w:p>
    <w:p w14:paraId="136CD3F0" w14:textId="53EABC7D" w:rsidR="005C3681" w:rsidRPr="00634FF8" w:rsidRDefault="005C3681" w:rsidP="00634FF8">
      <w:pPr>
        <w:pStyle w:val="DCCT-Level3"/>
      </w:pPr>
      <w:r w:rsidRPr="005C3681">
        <w:t>Một số nền tảng DAG</w:t>
      </w:r>
    </w:p>
    <w:p w14:paraId="77132504" w14:textId="2EBB5819" w:rsidR="00630401" w:rsidRDefault="00630401" w:rsidP="000A3835">
      <w:pPr>
        <w:pStyle w:val="DCCT-Level2"/>
        <w:rPr>
          <w:szCs w:val="28"/>
        </w:rPr>
      </w:pPr>
      <w:r w:rsidRPr="00630401">
        <w:rPr>
          <w:szCs w:val="28"/>
        </w:rPr>
        <w:t>CryptoToken</w:t>
      </w:r>
    </w:p>
    <w:p w14:paraId="57DF7CFD" w14:textId="2EF4FE75" w:rsidR="00080EB4" w:rsidRPr="00231ECE" w:rsidRDefault="00080EB4" w:rsidP="00080EB4">
      <w:pPr>
        <w:pStyle w:val="DCCT-Level3"/>
      </w:pPr>
      <w:r>
        <w:rPr>
          <w:lang w:val="en-US"/>
        </w:rPr>
        <w:t xml:space="preserve">Khái niệm </w:t>
      </w:r>
      <w:r w:rsidR="00075019" w:rsidRPr="00075019">
        <w:rPr>
          <w:lang w:val="en-US"/>
        </w:rPr>
        <w:t>CryptoToken</w:t>
      </w:r>
    </w:p>
    <w:p w14:paraId="30560E50" w14:textId="483CBF6E" w:rsidR="00231ECE" w:rsidRPr="00080EB4" w:rsidRDefault="00231ECE" w:rsidP="00080EB4">
      <w:pPr>
        <w:pStyle w:val="DCCT-Level3"/>
      </w:pPr>
      <w:r>
        <w:rPr>
          <w:lang w:val="en-US"/>
        </w:rPr>
        <w:t>Đặc trưng thiết kế</w:t>
      </w:r>
    </w:p>
    <w:p w14:paraId="4C33D2EE" w14:textId="4F1BB37A" w:rsidR="00080EB4" w:rsidRPr="00075019" w:rsidRDefault="00406908" w:rsidP="00080EB4">
      <w:pPr>
        <w:pStyle w:val="DCCT-Level3"/>
      </w:pPr>
      <w:r>
        <w:rPr>
          <w:lang w:val="en-US"/>
        </w:rPr>
        <w:t xml:space="preserve">Phân loại </w:t>
      </w:r>
      <w:r w:rsidR="00075019" w:rsidRPr="00075019">
        <w:rPr>
          <w:lang w:val="en-US"/>
        </w:rPr>
        <w:t>CryptoToken</w:t>
      </w:r>
    </w:p>
    <w:p w14:paraId="47862409" w14:textId="0436F2BE" w:rsidR="00D42D44" w:rsidRDefault="00D42D44" w:rsidP="00080EB4">
      <w:pPr>
        <w:pStyle w:val="DCCT-Level3"/>
      </w:pPr>
      <w:r w:rsidRPr="00D42D44">
        <w:t>Cryptotoken</w:t>
      </w:r>
      <w:r w:rsidR="00927769">
        <w:rPr>
          <w:lang w:val="en-US"/>
        </w:rPr>
        <w:t xml:space="preserve"> </w:t>
      </w:r>
      <w:r w:rsidR="00927769" w:rsidRPr="00927769">
        <w:rPr>
          <w:lang w:val="en-US"/>
        </w:rPr>
        <w:t>Standards</w:t>
      </w:r>
    </w:p>
    <w:p w14:paraId="5661D351" w14:textId="68AC68CC" w:rsidR="00EB19C5" w:rsidRDefault="00EB19C5" w:rsidP="00080EB4">
      <w:pPr>
        <w:pStyle w:val="DCCT-Level3"/>
      </w:pPr>
      <w:r w:rsidRPr="00EB19C5">
        <w:t>Blockchain Tokenzation</w:t>
      </w:r>
    </w:p>
    <w:p w14:paraId="69A46FB6" w14:textId="77777777" w:rsidR="00761AC4" w:rsidRPr="00406908" w:rsidRDefault="00761AC4" w:rsidP="00761AC4">
      <w:pPr>
        <w:pStyle w:val="DCCT-Level3"/>
      </w:pPr>
      <w:r>
        <w:rPr>
          <w:lang w:val="en-US"/>
        </w:rPr>
        <w:t xml:space="preserve">Ứng dụng </w:t>
      </w:r>
      <w:r w:rsidRPr="00075019">
        <w:rPr>
          <w:lang w:val="en-US"/>
        </w:rPr>
        <w:t>CryptoToken</w:t>
      </w:r>
    </w:p>
    <w:p w14:paraId="17747475" w14:textId="01665BDA" w:rsidR="00761AC4" w:rsidRDefault="00761AC4" w:rsidP="00761AC4">
      <w:pPr>
        <w:pStyle w:val="DCCT-Level3"/>
      </w:pPr>
      <w:r>
        <w:rPr>
          <w:lang w:val="en-US"/>
        </w:rPr>
        <w:t xml:space="preserve">So sánh </w:t>
      </w:r>
      <w:r w:rsidRPr="00075019">
        <w:rPr>
          <w:lang w:val="en-US"/>
        </w:rPr>
        <w:t>CryptoToken</w:t>
      </w:r>
      <w:r>
        <w:rPr>
          <w:lang w:val="en-US"/>
        </w:rPr>
        <w:t xml:space="preserve"> và </w:t>
      </w:r>
      <w:r w:rsidRPr="00B876E9">
        <w:rPr>
          <w:lang w:val="en-US"/>
        </w:rPr>
        <w:t>Cryptocurrency</w:t>
      </w:r>
    </w:p>
    <w:p w14:paraId="5AEE65A5" w14:textId="6B79D15B" w:rsidR="0043206C" w:rsidRPr="002C4311" w:rsidRDefault="0043206C" w:rsidP="000A3835">
      <w:pPr>
        <w:pStyle w:val="DCCT-Level2"/>
        <w:rPr>
          <w:szCs w:val="28"/>
        </w:rPr>
      </w:pPr>
      <w:r w:rsidRPr="0043206C">
        <w:rPr>
          <w:szCs w:val="28"/>
        </w:rPr>
        <w:t>Ứng dụng tài chính phi tập trung</w:t>
      </w:r>
      <w:r w:rsidR="00E419FA">
        <w:rPr>
          <w:szCs w:val="28"/>
          <w:lang w:val="en-US"/>
        </w:rPr>
        <w:t xml:space="preserve"> (DeFi)</w:t>
      </w:r>
    </w:p>
    <w:p w14:paraId="26F55B80" w14:textId="700E3F96" w:rsidR="002C4311" w:rsidRPr="002C4311" w:rsidRDefault="002C4311" w:rsidP="002C4311">
      <w:pPr>
        <w:pStyle w:val="DCCT-Level3"/>
      </w:pPr>
      <w:r w:rsidRPr="00047330">
        <w:t>Ứng dụng phi tập trung DApp</w:t>
      </w:r>
    </w:p>
    <w:p w14:paraId="65576DBF" w14:textId="35304992" w:rsidR="00B73634" w:rsidRPr="00931EC3" w:rsidRDefault="00B73634" w:rsidP="00B73634">
      <w:pPr>
        <w:pStyle w:val="DCCT-Level3"/>
      </w:pPr>
      <w:r>
        <w:rPr>
          <w:lang w:val="en-US"/>
        </w:rPr>
        <w:t>Khái niệm DeFi</w:t>
      </w:r>
    </w:p>
    <w:p w14:paraId="21807298" w14:textId="6C60C45E" w:rsidR="00931EC3" w:rsidRPr="00B73634" w:rsidRDefault="00931EC3" w:rsidP="00B73634">
      <w:pPr>
        <w:pStyle w:val="DCCT-Level3"/>
      </w:pPr>
      <w:r w:rsidRPr="00931EC3">
        <w:t>Nguyên lý hoạt động của các ứng dụng Defi</w:t>
      </w:r>
    </w:p>
    <w:p w14:paraId="7C258434" w14:textId="1A914742" w:rsidR="00B73634" w:rsidRPr="005013AA" w:rsidRDefault="00B73634" w:rsidP="00B73634">
      <w:pPr>
        <w:pStyle w:val="DCCT-Level3"/>
      </w:pPr>
      <w:r>
        <w:rPr>
          <w:lang w:val="en-US"/>
        </w:rPr>
        <w:t>Tính chất của DeFi</w:t>
      </w:r>
    </w:p>
    <w:p w14:paraId="00D3A93D" w14:textId="3E58582F" w:rsidR="005013AA" w:rsidRPr="00B73634" w:rsidRDefault="005013AA" w:rsidP="00B73634">
      <w:pPr>
        <w:pStyle w:val="DCCT-Level3"/>
      </w:pPr>
      <w:r w:rsidRPr="005013AA">
        <w:t>Phân loại các ứng dụng Defi</w:t>
      </w:r>
    </w:p>
    <w:p w14:paraId="731620C2" w14:textId="3C9310FE" w:rsidR="00630401" w:rsidRPr="00630401" w:rsidRDefault="00630401" w:rsidP="00630401">
      <w:pPr>
        <w:pStyle w:val="DCCT-Level2"/>
        <w:rPr>
          <w:szCs w:val="28"/>
        </w:rPr>
      </w:pPr>
      <w:r w:rsidRPr="00381C77">
        <w:rPr>
          <w:szCs w:val="28"/>
        </w:rPr>
        <w:t>Kết luận Chương 1</w:t>
      </w:r>
    </w:p>
    <w:p w14:paraId="65D4085F" w14:textId="5E3E771D" w:rsidR="00AA28C9" w:rsidRPr="00153A32" w:rsidRDefault="00F97EE0" w:rsidP="00AA28C9">
      <w:pPr>
        <w:pStyle w:val="DCCT-Level1"/>
        <w:rPr>
          <w:sz w:val="28"/>
          <w:szCs w:val="28"/>
        </w:rPr>
      </w:pPr>
      <w:r w:rsidRPr="00F97EE0">
        <w:rPr>
          <w:sz w:val="28"/>
          <w:szCs w:val="28"/>
        </w:rPr>
        <w:t>Công nghệ DLT trên Corda</w:t>
      </w:r>
    </w:p>
    <w:p w14:paraId="12521CA0" w14:textId="2217C5AA" w:rsidR="00A01C24" w:rsidRDefault="00A01C24" w:rsidP="00A01C24">
      <w:pPr>
        <w:pStyle w:val="DCCT-Body"/>
        <w:rPr>
          <w:sz w:val="28"/>
        </w:rPr>
      </w:pPr>
      <w:r w:rsidRPr="00153A32">
        <w:rPr>
          <w:sz w:val="28"/>
        </w:rPr>
        <w:t>Chương này trình bày</w:t>
      </w:r>
      <w:r w:rsidR="00AB3AFD">
        <w:rPr>
          <w:sz w:val="28"/>
        </w:rPr>
        <w:t xml:space="preserve"> về nền tảng Corda một nền tảng được phát triển bởi R3, được thiết kế để hỗ trợ xây dựng các ứng dụng Blockchain cho các tổ chức và ngành tài chính – ngân hàng.</w:t>
      </w:r>
    </w:p>
    <w:p w14:paraId="7AAB8403" w14:textId="5BA434CF" w:rsidR="00B800F2" w:rsidRDefault="00B800F2" w:rsidP="00B800F2">
      <w:pPr>
        <w:pStyle w:val="DCCT-Level2"/>
      </w:pPr>
      <w:r w:rsidRPr="00B800F2">
        <w:t>Tổng quan về corda</w:t>
      </w:r>
    </w:p>
    <w:p w14:paraId="553C9898" w14:textId="55A0F7AF" w:rsidR="00B10D68" w:rsidRDefault="00B10D68" w:rsidP="00791710">
      <w:pPr>
        <w:pStyle w:val="DCCT-Level3"/>
      </w:pPr>
      <w:r w:rsidRPr="004465FA">
        <w:lastRenderedPageBreak/>
        <w:t>Lịch s</w:t>
      </w:r>
      <w:r>
        <w:t>ử phát triển</w:t>
      </w:r>
    </w:p>
    <w:p w14:paraId="1B4AE51E" w14:textId="25ABC57A" w:rsidR="00976285" w:rsidRPr="00410490" w:rsidRDefault="00976285" w:rsidP="00791710">
      <w:pPr>
        <w:pStyle w:val="DCCT-Level3"/>
      </w:pPr>
      <w:r>
        <w:rPr>
          <w:lang w:val="en-US"/>
        </w:rPr>
        <w:t>Giới thiệu Corda</w:t>
      </w:r>
    </w:p>
    <w:p w14:paraId="10B6EEDD" w14:textId="65329B0D" w:rsidR="00B10D68" w:rsidRPr="0053280D" w:rsidRDefault="0053280D" w:rsidP="00791710">
      <w:pPr>
        <w:pStyle w:val="DCCT-Level3"/>
      </w:pPr>
      <w:r>
        <w:rPr>
          <w:lang w:val="en-US"/>
        </w:rPr>
        <w:t>Công nghệ liên quan</w:t>
      </w:r>
    </w:p>
    <w:p w14:paraId="54F6607C" w14:textId="561DF0BB" w:rsidR="00B10D68" w:rsidRPr="004465FA" w:rsidRDefault="000E2F53" w:rsidP="00791710">
      <w:pPr>
        <w:pStyle w:val="DCCT-Level3"/>
      </w:pPr>
      <w:r>
        <w:rPr>
          <w:lang w:val="en-US"/>
        </w:rPr>
        <w:t>Đặc trưng của Corda</w:t>
      </w:r>
    </w:p>
    <w:p w14:paraId="0AE06AD6" w14:textId="77777777" w:rsidR="00B10D68" w:rsidRPr="004465FA" w:rsidRDefault="00B10D68" w:rsidP="00791710">
      <w:pPr>
        <w:pStyle w:val="DCCT-Level3"/>
      </w:pPr>
      <w:r>
        <w:t>Ứng dụng của Corda</w:t>
      </w:r>
    </w:p>
    <w:p w14:paraId="591B9DF5" w14:textId="2451F78D" w:rsidR="00B10D68" w:rsidRDefault="00B10D68" w:rsidP="00791710">
      <w:pPr>
        <w:pStyle w:val="DCCT-Level3"/>
      </w:pPr>
      <w:r>
        <w:t>Lợi ích khi sử dụng Corda</w:t>
      </w:r>
    </w:p>
    <w:p w14:paraId="0838FC37" w14:textId="0DC70F47" w:rsidR="00B800F2" w:rsidRDefault="00B800F2" w:rsidP="00B800F2">
      <w:pPr>
        <w:pStyle w:val="DCCT-Level2"/>
      </w:pPr>
      <w:r w:rsidRPr="00B800F2">
        <w:t>Dữ liệu Corda</w:t>
      </w:r>
    </w:p>
    <w:p w14:paraId="5F4478D5" w14:textId="2DB78AD0" w:rsidR="007E080E" w:rsidRPr="007E080E" w:rsidRDefault="0053280D" w:rsidP="007E080E">
      <w:pPr>
        <w:pStyle w:val="DCCT-Level3"/>
      </w:pPr>
      <w:r>
        <w:rPr>
          <w:lang w:val="en-US"/>
        </w:rPr>
        <w:t>Danh tính và địa chỉ Corda</w:t>
      </w:r>
    </w:p>
    <w:p w14:paraId="1B494C62" w14:textId="4A7FE2E0" w:rsidR="007E080E" w:rsidRPr="00387713" w:rsidRDefault="0053280D" w:rsidP="007E080E">
      <w:pPr>
        <w:pStyle w:val="DCCT-Level3"/>
      </w:pPr>
      <w:r>
        <w:rPr>
          <w:lang w:val="en-US"/>
        </w:rPr>
        <w:t>Sổ cái Corda</w:t>
      </w:r>
    </w:p>
    <w:p w14:paraId="07C04462" w14:textId="2AB94846" w:rsidR="001C6CE2" w:rsidRPr="00706928" w:rsidRDefault="001C6CE2" w:rsidP="001C6CE2">
      <w:pPr>
        <w:pStyle w:val="DCCT-Level3"/>
      </w:pPr>
      <w:r>
        <w:rPr>
          <w:lang w:val="en-US"/>
        </w:rPr>
        <w:t>States</w:t>
      </w:r>
      <w:r w:rsidR="004B46EB">
        <w:rPr>
          <w:lang w:val="en-US"/>
        </w:rPr>
        <w:t xml:space="preserve"> (Trạng thái)</w:t>
      </w:r>
    </w:p>
    <w:p w14:paraId="79ED527A" w14:textId="2BE5D2A2" w:rsidR="00A07A7F" w:rsidRDefault="0053280D" w:rsidP="001C6CE2">
      <w:pPr>
        <w:pStyle w:val="DCCT-Level3"/>
      </w:pPr>
      <w:r>
        <w:rPr>
          <w:lang w:val="en-US"/>
        </w:rPr>
        <w:t>Mô hình ghi chép thông tin UTXO</w:t>
      </w:r>
    </w:p>
    <w:p w14:paraId="6DF881C4" w14:textId="7906D721" w:rsidR="0053280D" w:rsidRPr="0053280D" w:rsidRDefault="0053280D" w:rsidP="0053280D">
      <w:pPr>
        <w:pStyle w:val="DCCT-Level3"/>
      </w:pPr>
      <w:r>
        <w:rPr>
          <w:lang w:val="en-US"/>
        </w:rPr>
        <w:t>Tính riêng tư trong Corda</w:t>
      </w:r>
    </w:p>
    <w:p w14:paraId="1678185C" w14:textId="74EE41E6" w:rsidR="0053280D" w:rsidRPr="0053280D" w:rsidRDefault="0053280D" w:rsidP="0053280D">
      <w:pPr>
        <w:pStyle w:val="DCCT-Level3"/>
      </w:pPr>
      <w:r>
        <w:rPr>
          <w:lang w:val="en-US"/>
        </w:rPr>
        <w:t>Lưu trữ trong Corda</w:t>
      </w:r>
    </w:p>
    <w:p w14:paraId="645A8DE6" w14:textId="0E07CF52" w:rsidR="00B800F2" w:rsidRDefault="00B800F2" w:rsidP="00B800F2">
      <w:pPr>
        <w:pStyle w:val="DCCT-Level2"/>
      </w:pPr>
      <w:r w:rsidRPr="00B800F2">
        <w:t>Mạng Corda</w:t>
      </w:r>
    </w:p>
    <w:p w14:paraId="776EAF83" w14:textId="3A30FB9A" w:rsidR="00A34F30" w:rsidRPr="003A2D86" w:rsidRDefault="0053280D" w:rsidP="00A34F30">
      <w:pPr>
        <w:pStyle w:val="DCCT-Level3"/>
      </w:pPr>
      <w:r>
        <w:rPr>
          <w:lang w:val="en-US"/>
        </w:rPr>
        <w:t xml:space="preserve">Kiến trúc </w:t>
      </w:r>
      <w:r w:rsidR="00A34F30">
        <w:rPr>
          <w:lang w:val="en-US"/>
        </w:rPr>
        <w:t>mạng</w:t>
      </w:r>
      <w:r w:rsidR="00A34F30" w:rsidRPr="003A2D86">
        <w:t xml:space="preserve"> Corda</w:t>
      </w:r>
    </w:p>
    <w:p w14:paraId="5B94A88D" w14:textId="77777777" w:rsidR="00976285" w:rsidRPr="0003629B" w:rsidRDefault="00976285" w:rsidP="00976285">
      <w:pPr>
        <w:pStyle w:val="DCCT-Level3"/>
      </w:pPr>
      <w:r>
        <w:rPr>
          <w:lang w:val="en-US"/>
        </w:rPr>
        <w:t>Các nodes (nút) mạng Corda</w:t>
      </w:r>
    </w:p>
    <w:p w14:paraId="329E849B" w14:textId="197F3385" w:rsidR="00976285" w:rsidRPr="00976285" w:rsidRDefault="00976285" w:rsidP="00976285">
      <w:pPr>
        <w:pStyle w:val="DCCT-Level3"/>
      </w:pPr>
      <w:r>
        <w:t>Notary Services</w:t>
      </w:r>
      <w:r w:rsidRPr="00E06EE2">
        <w:t xml:space="preserve"> (dịch vụ công chứng)</w:t>
      </w:r>
    </w:p>
    <w:p w14:paraId="6A91F23E" w14:textId="39B967B9" w:rsidR="00B2091E" w:rsidRDefault="00B2091E" w:rsidP="00B2091E">
      <w:pPr>
        <w:pStyle w:val="DCCT-Level3"/>
      </w:pPr>
      <w:r w:rsidRPr="00B2091E">
        <w:t>Consensus</w:t>
      </w:r>
      <w:r w:rsidR="002E06F3" w:rsidRPr="002E06F3">
        <w:t xml:space="preserve"> (đồng thuận)</w:t>
      </w:r>
    </w:p>
    <w:p w14:paraId="629C07A4" w14:textId="0985E5D8" w:rsidR="00B800F2" w:rsidRDefault="00B800F2" w:rsidP="00B800F2">
      <w:pPr>
        <w:pStyle w:val="DCCT-Level2"/>
      </w:pPr>
      <w:r w:rsidRPr="00B800F2">
        <w:t>Ứng dụng trên Corda</w:t>
      </w:r>
    </w:p>
    <w:p w14:paraId="0AAA6452" w14:textId="5FA5E6B5" w:rsidR="006978C8" w:rsidRPr="0053280D" w:rsidRDefault="0053280D" w:rsidP="006978C8">
      <w:pPr>
        <w:pStyle w:val="DCCT-Level3"/>
      </w:pPr>
      <w:r>
        <w:rPr>
          <w:lang w:val="en-US"/>
        </w:rPr>
        <w:t>Khái niệm và kiến trúc</w:t>
      </w:r>
      <w:r w:rsidR="006978C8">
        <w:rPr>
          <w:lang w:val="en-US"/>
        </w:rPr>
        <w:t xml:space="preserve"> ứng dụ</w:t>
      </w:r>
      <w:r>
        <w:rPr>
          <w:lang w:val="en-US"/>
        </w:rPr>
        <w:t xml:space="preserve">ng </w:t>
      </w:r>
      <w:r w:rsidR="006978C8">
        <w:rPr>
          <w:lang w:val="en-US"/>
        </w:rPr>
        <w:t>Corda</w:t>
      </w:r>
    </w:p>
    <w:p w14:paraId="7A90990C" w14:textId="69135FAA" w:rsidR="0053280D" w:rsidRPr="006978C8" w:rsidRDefault="0053280D" w:rsidP="006978C8">
      <w:pPr>
        <w:pStyle w:val="DCCT-Level3"/>
      </w:pPr>
      <w:r>
        <w:rPr>
          <w:lang w:val="en-US"/>
        </w:rPr>
        <w:t>SmartContract trong corda</w:t>
      </w:r>
    </w:p>
    <w:p w14:paraId="6FE9200B" w14:textId="7D27FA02" w:rsidR="006978C8" w:rsidRPr="006978C8" w:rsidRDefault="006978C8" w:rsidP="006978C8">
      <w:pPr>
        <w:pStyle w:val="DCCT-Level3"/>
      </w:pPr>
      <w:r>
        <w:rPr>
          <w:lang w:val="en-US"/>
        </w:rPr>
        <w:t>Một số lĩnh vực ứng dụng</w:t>
      </w:r>
    </w:p>
    <w:p w14:paraId="79A7C766" w14:textId="76D0BBE8" w:rsidR="0053280D" w:rsidRPr="0053280D" w:rsidRDefault="0053280D" w:rsidP="0053280D">
      <w:pPr>
        <w:pStyle w:val="DCCT-Level2"/>
      </w:pPr>
      <w:r>
        <w:rPr>
          <w:lang w:val="en-US"/>
        </w:rPr>
        <w:t>Token trong Corda</w:t>
      </w:r>
    </w:p>
    <w:p w14:paraId="40C5A7CC" w14:textId="0C0B8F91" w:rsidR="0053280D" w:rsidRPr="0053280D" w:rsidRDefault="0053280D" w:rsidP="0053280D">
      <w:pPr>
        <w:pStyle w:val="DCCT-Level3"/>
      </w:pPr>
      <w:r>
        <w:rPr>
          <w:lang w:val="en-US"/>
        </w:rPr>
        <w:t>Khái niệm</w:t>
      </w:r>
    </w:p>
    <w:p w14:paraId="328F5F5B" w14:textId="0EBD3C0D" w:rsidR="0053280D" w:rsidRPr="0053280D" w:rsidRDefault="0053280D" w:rsidP="0053280D">
      <w:pPr>
        <w:pStyle w:val="DCCT-Level3"/>
      </w:pPr>
      <w:r>
        <w:rPr>
          <w:lang w:val="en-US"/>
        </w:rPr>
        <w:t>Phân loại token trong Corda</w:t>
      </w:r>
    </w:p>
    <w:p w14:paraId="0CB57C8B" w14:textId="70829C0E" w:rsidR="0053280D" w:rsidRPr="0053280D" w:rsidRDefault="0053280D" w:rsidP="0053280D">
      <w:pPr>
        <w:pStyle w:val="DCCT-Level3"/>
      </w:pPr>
      <w:r>
        <w:rPr>
          <w:lang w:val="en-US"/>
        </w:rPr>
        <w:t>Biểu diễn Fungible token</w:t>
      </w:r>
    </w:p>
    <w:p w14:paraId="5DA9A8AA" w14:textId="225EE447" w:rsidR="0053280D" w:rsidRPr="0053280D" w:rsidRDefault="0053280D" w:rsidP="0053280D">
      <w:pPr>
        <w:pStyle w:val="DCCT-Level3"/>
      </w:pPr>
      <w:r>
        <w:rPr>
          <w:lang w:val="en-US"/>
        </w:rPr>
        <w:t>Biểu diễn NonFungible token</w:t>
      </w:r>
    </w:p>
    <w:p w14:paraId="2D684B90" w14:textId="4F2864E7" w:rsidR="0053280D" w:rsidRPr="00153A32" w:rsidRDefault="0053280D" w:rsidP="0053280D">
      <w:pPr>
        <w:pStyle w:val="DCCT-Level3"/>
      </w:pPr>
      <w:r>
        <w:rPr>
          <w:lang w:val="en-US"/>
        </w:rPr>
        <w:t>Token SDK</w:t>
      </w:r>
    </w:p>
    <w:p w14:paraId="4D97DBED" w14:textId="7C905B41" w:rsidR="008D7F5F" w:rsidRPr="003A2D86" w:rsidRDefault="008D7F5F" w:rsidP="008D7F5F">
      <w:pPr>
        <w:pStyle w:val="DCCT-Level2"/>
      </w:pPr>
      <w:r w:rsidRPr="003A2D86">
        <w:t>Kết luận Chương 2</w:t>
      </w:r>
    </w:p>
    <w:p w14:paraId="31EEEF92" w14:textId="607DB723" w:rsidR="003A2D86" w:rsidRDefault="001B5C70" w:rsidP="003A2D86">
      <w:pPr>
        <w:pStyle w:val="DCCT-Level1"/>
        <w:rPr>
          <w:sz w:val="28"/>
          <w:szCs w:val="28"/>
          <w:lang w:val="en-US"/>
        </w:rPr>
      </w:pPr>
      <w:r w:rsidRPr="001B5C70">
        <w:rPr>
          <w:sz w:val="28"/>
          <w:szCs w:val="28"/>
          <w:lang w:val="en-US"/>
        </w:rPr>
        <w:t>Xây dựng ứng dụng quản lý bất động sản trên Corda</w:t>
      </w:r>
    </w:p>
    <w:p w14:paraId="6DFF1306" w14:textId="42678769" w:rsidR="008B4DC8" w:rsidRPr="008B4DC8" w:rsidRDefault="008B4DC8" w:rsidP="008B4DC8">
      <w:pPr>
        <w:rPr>
          <w:lang w:val="en-US"/>
        </w:rPr>
      </w:pPr>
      <w:r w:rsidRPr="008B4DC8">
        <w:rPr>
          <w:lang w:val="en-US"/>
        </w:rPr>
        <w:t>Chương này sẽ trình bày về quá trình triển khai ứng dụng quản lý kinh doanh bất động sản sử dụng Fungible token trên mạng blockchain Corda</w:t>
      </w:r>
      <w:r>
        <w:rPr>
          <w:lang w:val="en-US"/>
        </w:rPr>
        <w:t>. Bao gồm môi trường triển khai như cấu hình phần cứng phần mềm,</w:t>
      </w:r>
    </w:p>
    <w:p w14:paraId="6B7FFC04" w14:textId="77777777" w:rsidR="00342C20" w:rsidRPr="00AD69FB" w:rsidRDefault="00342C20" w:rsidP="003F5191">
      <w:pPr>
        <w:pStyle w:val="DCCT-Level2"/>
      </w:pPr>
      <w:r w:rsidRPr="00342C20">
        <w:rPr>
          <w:lang w:val="en-US"/>
        </w:rPr>
        <w:t>Giới thiệu tổng quan về ứng dụng</w:t>
      </w:r>
    </w:p>
    <w:p w14:paraId="73317A5E" w14:textId="61CDFA01" w:rsidR="00AD69FB" w:rsidRDefault="00AD69FB" w:rsidP="00AD69FB">
      <w:pPr>
        <w:pStyle w:val="DCCT-Level3"/>
      </w:pPr>
      <w:r w:rsidRPr="00AD69FB">
        <w:lastRenderedPageBreak/>
        <w:t>Mô tả mục đích và tính năng của ứng dụng</w:t>
      </w:r>
      <w:r>
        <w:rPr>
          <w:lang w:val="en-US"/>
        </w:rPr>
        <w:t xml:space="preserve"> </w:t>
      </w:r>
      <w:r w:rsidRPr="00AD69FB">
        <w:rPr>
          <w:lang w:val="en-US"/>
        </w:rPr>
        <w:t>quản lý bất động sản trên Corda.</w:t>
      </w:r>
    </w:p>
    <w:p w14:paraId="0F89CB49" w14:textId="6BB6C1E8" w:rsidR="00AD69FB" w:rsidRDefault="00AD69FB" w:rsidP="00AD69FB">
      <w:pPr>
        <w:pStyle w:val="DCCT-Level3"/>
      </w:pPr>
      <w:r w:rsidRPr="00AD69FB">
        <w:t>Giới thiệu về các công nghệ và các thành phần trong mạng lưới Corda được sử dụng trong ứng dụng.</w:t>
      </w:r>
    </w:p>
    <w:p w14:paraId="48C52443" w14:textId="597A15B8" w:rsidR="00D73728" w:rsidRPr="00342C20" w:rsidRDefault="00D73728" w:rsidP="00AD69FB">
      <w:pPr>
        <w:pStyle w:val="DCCT-Level3"/>
      </w:pPr>
      <w:r w:rsidRPr="00D73728">
        <w:t>Các lợi ích và ưu điểm của việc sử dụng Corda để phát triển ứng dụng quản lý bất động sản.</w:t>
      </w:r>
    </w:p>
    <w:p w14:paraId="5B7819CF" w14:textId="4B057DD9" w:rsidR="00342C20" w:rsidRDefault="00342C20" w:rsidP="003F5191">
      <w:pPr>
        <w:pStyle w:val="DCCT-Level2"/>
      </w:pPr>
      <w:r w:rsidRPr="00342C20">
        <w:t>Phân tích thiết kế ứng dụng</w:t>
      </w:r>
    </w:p>
    <w:p w14:paraId="29D92AB0" w14:textId="0ADEAFB4" w:rsidR="002E29F8" w:rsidRDefault="002E29F8" w:rsidP="002E29F8">
      <w:pPr>
        <w:pStyle w:val="DCCT-Level3"/>
      </w:pPr>
      <w:r>
        <w:rPr>
          <w:lang w:val="en-US"/>
        </w:rPr>
        <w:t>Yêu cầu chức năng và phi chức năng</w:t>
      </w:r>
    </w:p>
    <w:p w14:paraId="25D0FA2D" w14:textId="0DF62FD7" w:rsidR="00E85916" w:rsidRDefault="00E85916" w:rsidP="00E85916">
      <w:pPr>
        <w:pStyle w:val="DCCT-Level3"/>
      </w:pPr>
      <w:r>
        <w:t>Sơ đồ Use case</w:t>
      </w:r>
    </w:p>
    <w:p w14:paraId="7F7D40A7" w14:textId="2269B102" w:rsidR="00D31E06" w:rsidRDefault="00D31E06" w:rsidP="00E85916">
      <w:pPr>
        <w:pStyle w:val="DCCT-Level3"/>
      </w:pPr>
      <w:r>
        <w:rPr>
          <w:lang w:val="en-US"/>
        </w:rPr>
        <w:t>Sơ đồ lớp</w:t>
      </w:r>
    </w:p>
    <w:p w14:paraId="6D19EF92" w14:textId="5288A291" w:rsidR="00342C20" w:rsidRDefault="00342C20" w:rsidP="003F5191">
      <w:pPr>
        <w:pStyle w:val="DCCT-Level2"/>
      </w:pPr>
      <w:r w:rsidRPr="00342C20">
        <w:t>Triển khai và vận hành ứng dụng</w:t>
      </w:r>
    </w:p>
    <w:p w14:paraId="54E85E60" w14:textId="7C75D0E7" w:rsidR="00EB5C2D" w:rsidRDefault="00EB5C2D" w:rsidP="00EB5C2D">
      <w:pPr>
        <w:pStyle w:val="DCCT-Level3"/>
      </w:pPr>
      <w:r w:rsidRPr="00EB5C2D">
        <w:t>Cài đặt và triển khai các nodes và các dịch vụ trong mạng lưới Corda.</w:t>
      </w:r>
    </w:p>
    <w:p w14:paraId="777B3A95" w14:textId="38B2D8DF" w:rsidR="006913A9" w:rsidRPr="00084F50" w:rsidRDefault="006913A9" w:rsidP="00EB5C2D">
      <w:pPr>
        <w:pStyle w:val="DCCT-Level3"/>
      </w:pPr>
      <w:r>
        <w:rPr>
          <w:lang w:val="en-US"/>
        </w:rPr>
        <w:t>Đ</w:t>
      </w:r>
      <w:r w:rsidRPr="006913A9">
        <w:t>ịnh nghĩa các smart contract và các flow để xử lý các giao dịch</w:t>
      </w:r>
      <w:r w:rsidR="003313B9">
        <w:rPr>
          <w:lang w:val="en-US"/>
        </w:rPr>
        <w:t>.</w:t>
      </w:r>
    </w:p>
    <w:p w14:paraId="2EBF6909" w14:textId="4E957165" w:rsidR="00084F50" w:rsidRPr="00342C20" w:rsidRDefault="00084F50" w:rsidP="00EB5C2D">
      <w:pPr>
        <w:pStyle w:val="DCCT-Level3"/>
      </w:pPr>
      <w:r w:rsidRPr="00084F50">
        <w:t>Kiểm thử và chạy thử ứng dụng.</w:t>
      </w:r>
    </w:p>
    <w:p w14:paraId="281E1861" w14:textId="3C5D89E5" w:rsidR="003F5191" w:rsidRPr="003A2D86" w:rsidRDefault="003F5191" w:rsidP="003F5191">
      <w:pPr>
        <w:pStyle w:val="DCCT-Level2"/>
      </w:pPr>
      <w:r w:rsidRPr="003A2D86">
        <w:t xml:space="preserve">Kết luận Chương </w:t>
      </w:r>
      <w:r w:rsidR="009A23FD">
        <w:rPr>
          <w:lang w:val="en-US"/>
        </w:rPr>
        <w:t>3</w:t>
      </w:r>
    </w:p>
    <w:p w14:paraId="58E44BB7" w14:textId="77777777" w:rsidR="00C67DA7" w:rsidRPr="00153A32" w:rsidRDefault="0070373B" w:rsidP="00537C38">
      <w:pPr>
        <w:pStyle w:val="u1"/>
        <w:rPr>
          <w:szCs w:val="28"/>
          <w:lang w:val="vi-VN"/>
        </w:rPr>
      </w:pPr>
      <w:bookmarkStart w:id="2" w:name="_Toc452402308"/>
      <w:bookmarkStart w:id="3" w:name="_Toc452409600"/>
      <w:r w:rsidRPr="00153A32">
        <w:rPr>
          <w:szCs w:val="28"/>
          <w:lang w:val="vi-VN"/>
        </w:rPr>
        <w:t>Tài liệu tham khảo</w:t>
      </w:r>
      <w:bookmarkEnd w:id="2"/>
      <w:bookmarkEnd w:id="3"/>
      <w:r w:rsidR="00537C38" w:rsidRPr="00153A32">
        <w:rPr>
          <w:szCs w:val="28"/>
          <w:lang w:val="vi-VN"/>
        </w:rPr>
        <w:t xml:space="preserve"> </w:t>
      </w:r>
    </w:p>
    <w:p w14:paraId="1CA6523A" w14:textId="5C6B2C63" w:rsidR="001E6917" w:rsidRPr="00153A32" w:rsidRDefault="001E6917" w:rsidP="00A00859">
      <w:pPr>
        <w:pStyle w:val="Tiliuthamkho"/>
      </w:pPr>
      <w:r w:rsidRPr="00153A32">
        <w:t>[</w:t>
      </w:r>
      <w:fldSimple w:instr=" SEQ Tai_Lieu_Tham_Khao \* MERGEFORMAT ">
        <w:r w:rsidR="0068738F" w:rsidRPr="00153A32">
          <w:rPr>
            <w:noProof/>
          </w:rPr>
          <w:t>1</w:t>
        </w:r>
      </w:fldSimple>
      <w:r w:rsidR="00E55944" w:rsidRPr="00153A32">
        <w:t>]</w:t>
      </w:r>
      <w:r w:rsidRPr="00153A32">
        <w:tab/>
      </w:r>
      <w:r w:rsidR="00A205BA">
        <w:t xml:space="preserve">R3, </w:t>
      </w:r>
      <w:r w:rsidR="00A205BA" w:rsidRPr="00A205BA">
        <w:t>Corda training</w:t>
      </w:r>
      <w:r w:rsidR="001F4D1E">
        <w:t xml:space="preserve">: </w:t>
      </w:r>
      <w:r w:rsidR="00A205BA" w:rsidRPr="00A205BA">
        <w:t>https://training.corda.net/</w:t>
      </w:r>
    </w:p>
    <w:p w14:paraId="33AD428E" w14:textId="5BB2FF0B" w:rsidR="003940E1" w:rsidRDefault="003940E1" w:rsidP="003940E1">
      <w:pPr>
        <w:pStyle w:val="Tiliuthamkho"/>
      </w:pPr>
      <w:r w:rsidRPr="00153A32">
        <w:t>[</w:t>
      </w:r>
      <w:bookmarkStart w:id="4" w:name="TLTK_RSA_OAEP_Encryption_Scheme"/>
      <w:r w:rsidRPr="00153A32">
        <w:fldChar w:fldCharType="begin"/>
      </w:r>
      <w:r w:rsidRPr="00153A32">
        <w:instrText xml:space="preserve"> SEQ Tai_Lieu_Tham_Khao \* MERGEFORMAT </w:instrText>
      </w:r>
      <w:r w:rsidRPr="00153A32">
        <w:fldChar w:fldCharType="separate"/>
      </w:r>
      <w:r w:rsidR="0068738F" w:rsidRPr="00153A32">
        <w:rPr>
          <w:noProof/>
        </w:rPr>
        <w:t>2</w:t>
      </w:r>
      <w:r w:rsidRPr="00153A32">
        <w:fldChar w:fldCharType="end"/>
      </w:r>
      <w:bookmarkEnd w:id="4"/>
      <w:r w:rsidR="00E55944" w:rsidRPr="00153A32">
        <w:t>]</w:t>
      </w:r>
      <w:r w:rsidRPr="00153A32">
        <w:tab/>
      </w:r>
      <w:r w:rsidR="00152079">
        <w:t xml:space="preserve">R3, </w:t>
      </w:r>
      <w:r w:rsidR="001F4D1E">
        <w:t xml:space="preserve">Corda token: </w:t>
      </w:r>
      <w:r w:rsidR="001F4D1E" w:rsidRPr="001F4D1E">
        <w:t>https://docs.r3.com/en/platform/corda/4.8/enterprise/cordapps/token-sdk-introduction.html</w:t>
      </w:r>
    </w:p>
    <w:p w14:paraId="06AD11D1" w14:textId="1465E9D8" w:rsidR="00381C77" w:rsidRDefault="00394EA6" w:rsidP="00394EA6">
      <w:pPr>
        <w:pStyle w:val="Tiliuthamkho"/>
      </w:pPr>
      <w:r>
        <w:t>[</w:t>
      </w:r>
      <w:fldSimple w:instr=" SEQ Tai_Lieu_Tham_Khao \* MERGEFORMAT ">
        <w:r w:rsidR="0068738F">
          <w:rPr>
            <w:noProof/>
          </w:rPr>
          <w:t>3</w:t>
        </w:r>
      </w:fldSimple>
      <w:r w:rsidR="00E55944">
        <w:t>]</w:t>
      </w:r>
      <w:r>
        <w:tab/>
      </w:r>
      <w:r w:rsidR="00152079">
        <w:t xml:space="preserve">Topdev, </w:t>
      </w:r>
      <w:r w:rsidR="00381C77" w:rsidRPr="00381C77">
        <w:rPr>
          <w:rStyle w:val="Tntiliuthamkho"/>
          <w:i w:val="0"/>
          <w:iCs/>
        </w:rPr>
        <w:t>Blockchain</w:t>
      </w:r>
      <w:r w:rsidR="00B019C5">
        <w:t xml:space="preserve">: </w:t>
      </w:r>
      <w:r w:rsidR="00381C77" w:rsidRPr="00381C77">
        <w:t xml:space="preserve">https://topdev.vn/blog/blockchain-la-gi/ </w:t>
      </w:r>
    </w:p>
    <w:p w14:paraId="3E0FE59A" w14:textId="4CC6D935" w:rsidR="00DB2A68" w:rsidRDefault="00DB2A68" w:rsidP="00394EA6">
      <w:pPr>
        <w:pStyle w:val="Tiliuthamkho"/>
        <w:rPr>
          <w:lang w:val="vi-VN"/>
        </w:rPr>
      </w:pPr>
      <w:r>
        <w:t>[</w:t>
      </w:r>
      <w:fldSimple w:instr=" SEQ Tai_Lieu_Tham_Khao \* MERGEFORMAT ">
        <w:r w:rsidR="0068738F">
          <w:rPr>
            <w:noProof/>
          </w:rPr>
          <w:t>4</w:t>
        </w:r>
      </w:fldSimple>
      <w:r w:rsidR="00E55944">
        <w:t>]</w:t>
      </w:r>
      <w:r>
        <w:tab/>
      </w:r>
      <w:r w:rsidR="00152079">
        <w:t xml:space="preserve">AWS, </w:t>
      </w:r>
      <w:r w:rsidR="00152079" w:rsidRPr="00152079">
        <w:t>Công nghệ Blockchain là gì?</w:t>
      </w:r>
      <w:r w:rsidR="004D387D">
        <w:t xml:space="preserve">: </w:t>
      </w:r>
      <w:r w:rsidR="004D387D" w:rsidRPr="004D387D">
        <w:t>https://aws.amazon.com/vi/what-is/blockchain/?aws-products-all.sort-by=item.additionalFields.productNameLowercase&amp;aws-products-all.sort-order=asc</w:t>
      </w:r>
    </w:p>
    <w:p w14:paraId="02E82A7A" w14:textId="77777777" w:rsidR="00990ED8" w:rsidRDefault="00990ED8" w:rsidP="00394EA6">
      <w:pPr>
        <w:pStyle w:val="Tiliuthamkho"/>
        <w:rPr>
          <w:lang w:val="vi-VN"/>
        </w:rPr>
      </w:pPr>
    </w:p>
    <w:p w14:paraId="1FB24285" w14:textId="77777777" w:rsidR="00990ED8" w:rsidRDefault="00990ED8" w:rsidP="00990ED8"/>
    <w:tbl>
      <w:tblPr>
        <w:tblW w:w="0" w:type="auto"/>
        <w:tblLook w:val="04A0" w:firstRow="1" w:lastRow="0" w:firstColumn="1" w:lastColumn="0" w:noHBand="0" w:noVBand="1"/>
      </w:tblPr>
      <w:tblGrid>
        <w:gridCol w:w="3807"/>
        <w:gridCol w:w="1129"/>
        <w:gridCol w:w="4418"/>
      </w:tblGrid>
      <w:tr w:rsidR="00C2041D" w14:paraId="573BD2ED" w14:textId="77777777" w:rsidTr="00C2041D">
        <w:tc>
          <w:tcPr>
            <w:tcW w:w="3823" w:type="dxa"/>
            <w:shd w:val="clear" w:color="auto" w:fill="auto"/>
          </w:tcPr>
          <w:p w14:paraId="14AEA4A4" w14:textId="77777777" w:rsidR="00990ED8" w:rsidRDefault="00990ED8" w:rsidP="00DC4D6B">
            <w:pPr>
              <w:pStyle w:val="Table-Center"/>
            </w:pPr>
          </w:p>
        </w:tc>
        <w:tc>
          <w:tcPr>
            <w:tcW w:w="1134" w:type="dxa"/>
            <w:shd w:val="clear" w:color="auto" w:fill="auto"/>
          </w:tcPr>
          <w:p w14:paraId="0AEED42A" w14:textId="77777777" w:rsidR="00990ED8" w:rsidRDefault="00990ED8" w:rsidP="00DC4D6B">
            <w:pPr>
              <w:pStyle w:val="Table-Center"/>
            </w:pPr>
          </w:p>
        </w:tc>
        <w:tc>
          <w:tcPr>
            <w:tcW w:w="4438" w:type="dxa"/>
            <w:shd w:val="clear" w:color="auto" w:fill="auto"/>
          </w:tcPr>
          <w:p w14:paraId="074E05A9" w14:textId="77777777" w:rsidR="00990ED8" w:rsidRPr="00C2041D" w:rsidRDefault="00990ED8" w:rsidP="00DC4D6B">
            <w:pPr>
              <w:pStyle w:val="Table-Center"/>
              <w:rPr>
                <w:i/>
                <w:lang w:val="vi-VN"/>
              </w:rPr>
            </w:pPr>
            <w:r w:rsidRPr="00C2041D">
              <w:rPr>
                <w:i/>
              </w:rPr>
              <w:t>Hà Nội, ngày .... tháng .... năm 202</w:t>
            </w:r>
            <w:r w:rsidRPr="00C2041D">
              <w:rPr>
                <w:i/>
                <w:lang w:val="vi-VN"/>
              </w:rPr>
              <w:t>3</w:t>
            </w:r>
          </w:p>
        </w:tc>
      </w:tr>
      <w:tr w:rsidR="00C2041D" w14:paraId="1BA71FC1" w14:textId="77777777" w:rsidTr="00C2041D">
        <w:trPr>
          <w:trHeight w:val="2665"/>
        </w:trPr>
        <w:tc>
          <w:tcPr>
            <w:tcW w:w="3823" w:type="dxa"/>
            <w:shd w:val="clear" w:color="auto" w:fill="auto"/>
          </w:tcPr>
          <w:p w14:paraId="2D17A038" w14:textId="77777777" w:rsidR="00990ED8" w:rsidRPr="00C2041D" w:rsidRDefault="00990ED8" w:rsidP="00DC4D6B">
            <w:pPr>
              <w:pStyle w:val="Table-Center"/>
              <w:rPr>
                <w:b/>
                <w:lang w:val="vi-VN"/>
              </w:rPr>
            </w:pPr>
            <w:r w:rsidRPr="00C2041D">
              <w:rPr>
                <w:b/>
              </w:rPr>
              <w:lastRenderedPageBreak/>
              <w:t>XÁC NHẬN CỦA NGƯỜI HƯỚNG DẪN</w:t>
            </w:r>
            <w:r w:rsidRPr="00C2041D">
              <w:rPr>
                <w:b/>
                <w:lang w:val="vi-VN"/>
              </w:rPr>
              <w:t xml:space="preserve"> CHÍNH</w:t>
            </w:r>
          </w:p>
          <w:p w14:paraId="7E6A612D" w14:textId="77777777" w:rsidR="00990ED8" w:rsidRPr="00C2041D" w:rsidRDefault="00990ED8" w:rsidP="00DC4D6B">
            <w:pPr>
              <w:pStyle w:val="Table-Center"/>
              <w:rPr>
                <w:i/>
                <w:sz w:val="16"/>
                <w:szCs w:val="16"/>
              </w:rPr>
            </w:pPr>
            <w:r w:rsidRPr="00C2041D">
              <w:rPr>
                <w:i/>
                <w:sz w:val="16"/>
                <w:szCs w:val="16"/>
              </w:rPr>
              <w:t>(Ký, ghi rõ họ tên)</w:t>
            </w:r>
          </w:p>
          <w:p w14:paraId="521EFD92" w14:textId="77777777" w:rsidR="00990ED8" w:rsidRDefault="00990ED8" w:rsidP="00DC4D6B">
            <w:pPr>
              <w:pStyle w:val="Table-Center"/>
            </w:pPr>
          </w:p>
        </w:tc>
        <w:tc>
          <w:tcPr>
            <w:tcW w:w="1134" w:type="dxa"/>
            <w:shd w:val="clear" w:color="auto" w:fill="auto"/>
          </w:tcPr>
          <w:p w14:paraId="09F2BE8E" w14:textId="77777777" w:rsidR="00990ED8" w:rsidRDefault="00990ED8" w:rsidP="00DC4D6B">
            <w:pPr>
              <w:pStyle w:val="Table-Center"/>
            </w:pPr>
          </w:p>
        </w:tc>
        <w:tc>
          <w:tcPr>
            <w:tcW w:w="4438" w:type="dxa"/>
            <w:shd w:val="clear" w:color="auto" w:fill="auto"/>
          </w:tcPr>
          <w:p w14:paraId="4085125F" w14:textId="77777777" w:rsidR="00990ED8" w:rsidRPr="00C2041D" w:rsidRDefault="00990ED8" w:rsidP="00DC4D6B">
            <w:pPr>
              <w:pStyle w:val="Table-Center"/>
              <w:rPr>
                <w:b/>
                <w:lang w:val="vi-VN"/>
              </w:rPr>
            </w:pPr>
            <w:r w:rsidRPr="00C2041D">
              <w:rPr>
                <w:b/>
              </w:rPr>
              <w:t>SINH VIÊN</w:t>
            </w:r>
            <w:r w:rsidR="000D666E" w:rsidRPr="00C2041D">
              <w:rPr>
                <w:b/>
                <w:lang w:val="vi-VN"/>
              </w:rPr>
              <w:t xml:space="preserve"> THỰC HIỆN</w:t>
            </w:r>
          </w:p>
          <w:p w14:paraId="4C1E969C" w14:textId="77777777" w:rsidR="00990ED8" w:rsidRPr="00C2041D" w:rsidRDefault="00990ED8" w:rsidP="00DC4D6B">
            <w:pPr>
              <w:pStyle w:val="Table-Center"/>
              <w:rPr>
                <w:i/>
                <w:sz w:val="16"/>
                <w:szCs w:val="16"/>
              </w:rPr>
            </w:pPr>
            <w:r w:rsidRPr="00C2041D">
              <w:rPr>
                <w:i/>
                <w:sz w:val="16"/>
                <w:szCs w:val="16"/>
              </w:rPr>
              <w:t>(Ký, ghi rõ họ tên)</w:t>
            </w:r>
          </w:p>
          <w:p w14:paraId="4C84BF2E" w14:textId="77777777" w:rsidR="00990ED8" w:rsidRDefault="00990ED8" w:rsidP="00DC4D6B">
            <w:pPr>
              <w:pStyle w:val="Table-Center"/>
            </w:pPr>
          </w:p>
        </w:tc>
      </w:tr>
      <w:tr w:rsidR="00C2041D" w14:paraId="03551CD4" w14:textId="77777777" w:rsidTr="00C2041D">
        <w:tc>
          <w:tcPr>
            <w:tcW w:w="3823" w:type="dxa"/>
            <w:shd w:val="clear" w:color="auto" w:fill="auto"/>
          </w:tcPr>
          <w:p w14:paraId="7579F2FF" w14:textId="77777777" w:rsidR="00990ED8" w:rsidRPr="007E4685" w:rsidRDefault="00990ED8" w:rsidP="00DC4D6B">
            <w:pPr>
              <w:pStyle w:val="Table-Center"/>
              <w:rPr>
                <w:b/>
                <w:lang w:val="vi-VN"/>
              </w:rPr>
            </w:pPr>
          </w:p>
        </w:tc>
        <w:tc>
          <w:tcPr>
            <w:tcW w:w="1134" w:type="dxa"/>
            <w:shd w:val="clear" w:color="auto" w:fill="auto"/>
          </w:tcPr>
          <w:p w14:paraId="626C1034" w14:textId="77777777" w:rsidR="00990ED8" w:rsidRDefault="00990ED8" w:rsidP="00DC4D6B">
            <w:pPr>
              <w:pStyle w:val="Table-Center"/>
            </w:pPr>
          </w:p>
        </w:tc>
        <w:tc>
          <w:tcPr>
            <w:tcW w:w="4438" w:type="dxa"/>
            <w:shd w:val="clear" w:color="auto" w:fill="auto"/>
          </w:tcPr>
          <w:p w14:paraId="66B6868F" w14:textId="77777777" w:rsidR="00990ED8" w:rsidRPr="00C2041D" w:rsidRDefault="00990ED8" w:rsidP="00DC4D6B">
            <w:pPr>
              <w:pStyle w:val="Table-Center"/>
              <w:rPr>
                <w:lang w:val="vi-VN"/>
              </w:rPr>
            </w:pPr>
          </w:p>
        </w:tc>
      </w:tr>
    </w:tbl>
    <w:p w14:paraId="733FB4AC" w14:textId="77777777" w:rsidR="00990ED8" w:rsidRPr="00C64099" w:rsidRDefault="00990ED8" w:rsidP="00990ED8"/>
    <w:p w14:paraId="6E032B83" w14:textId="77777777" w:rsidR="00990ED8" w:rsidRPr="00990ED8" w:rsidRDefault="00990ED8" w:rsidP="00394EA6">
      <w:pPr>
        <w:pStyle w:val="Tiliuthamkho"/>
        <w:rPr>
          <w:lang w:val="vi-VN"/>
        </w:rPr>
      </w:pPr>
    </w:p>
    <w:sectPr w:rsidR="00990ED8" w:rsidRPr="00990ED8" w:rsidSect="009E1B34">
      <w:footerReference w:type="default" r:id="rId10"/>
      <w:footerReference w:type="first" r:id="rId11"/>
      <w:pgSz w:w="11906" w:h="16838"/>
      <w:pgMar w:top="1134" w:right="851"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FDBA2" w14:textId="77777777" w:rsidR="00AF5694" w:rsidRDefault="00AF5694" w:rsidP="00FD4862">
      <w:pPr>
        <w:spacing w:line="240" w:lineRule="auto"/>
      </w:pPr>
      <w:r>
        <w:separator/>
      </w:r>
    </w:p>
  </w:endnote>
  <w:endnote w:type="continuationSeparator" w:id="0">
    <w:p w14:paraId="09227E53" w14:textId="77777777" w:rsidR="00AF5694" w:rsidRDefault="00AF5694" w:rsidP="00FD4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Leelawadee UI"/>
    <w:panose1 w:val="020B0304020202020204"/>
    <w:charset w:val="DE"/>
    <w:family w:val="swiss"/>
    <w:pitch w:val="variable"/>
    <w:sig w:usb0="00000000" w:usb1="00000000" w:usb2="00000000" w:usb3="00000000" w:csb0="00010001" w:csb1="00000000"/>
  </w:font>
  <w:font w:name="Angsana New">
    <w:panose1 w:val="02020603050405020304"/>
    <w:charset w:val="DE"/>
    <w:family w:val="roman"/>
    <w:notTrueType/>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B7831" w14:textId="77777777" w:rsidR="00AC1A1D" w:rsidRDefault="00AC1A1D" w:rsidP="00B33A81">
    <w:pPr>
      <w:pStyle w:val="Chntrang"/>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ABD05" w14:textId="094CA145" w:rsidR="00AC1A1D" w:rsidRDefault="00AC1A1D" w:rsidP="00B33A81">
    <w:pPr>
      <w:pStyle w:val="Chntrang"/>
      <w:jc w:val="center"/>
    </w:pPr>
    <w:r>
      <w:fldChar w:fldCharType="begin"/>
    </w:r>
    <w:r>
      <w:instrText xml:space="preserve"> PAGE   \* MERGEFORMAT </w:instrText>
    </w:r>
    <w:r>
      <w:fldChar w:fldCharType="separate"/>
    </w:r>
    <w:r w:rsidR="00976285">
      <w:rPr>
        <w:noProof/>
      </w:rPr>
      <w:t>5</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889C6" w14:textId="77777777" w:rsidR="00AC1A1D" w:rsidRDefault="00AC1A1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A6FC8" w14:textId="77777777" w:rsidR="00AF5694" w:rsidRDefault="00AF5694" w:rsidP="00FD4862">
      <w:pPr>
        <w:spacing w:line="240" w:lineRule="auto"/>
      </w:pPr>
      <w:r>
        <w:separator/>
      </w:r>
    </w:p>
  </w:footnote>
  <w:footnote w:type="continuationSeparator" w:id="0">
    <w:p w14:paraId="729D6D01" w14:textId="77777777" w:rsidR="00AF5694" w:rsidRDefault="00AF5694" w:rsidP="00FD4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7A52"/>
    <w:multiLevelType w:val="multilevel"/>
    <w:tmpl w:val="57D4C79E"/>
    <w:styleLink w:val="UListHanging"/>
    <w:lvl w:ilvl="0">
      <w:start w:val="1"/>
      <w:numFmt w:val="bullet"/>
      <w:suff w:val="space"/>
      <w:lvlText w:val=""/>
      <w:lvlJc w:val="left"/>
      <w:pPr>
        <w:ind w:left="0" w:firstLine="709"/>
      </w:pPr>
      <w:rPr>
        <w:rFonts w:ascii="Symbol" w:hAnsi="Symbol" w:hint="default"/>
        <w:color w:val="auto"/>
      </w:rPr>
    </w:lvl>
    <w:lvl w:ilvl="1">
      <w:start w:val="1"/>
      <w:numFmt w:val="bullet"/>
      <w:lvlText w:val=""/>
      <w:lvlJc w:val="left"/>
      <w:pPr>
        <w:ind w:left="992" w:hanging="283"/>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3CA6E59"/>
    <w:multiLevelType w:val="hybridMultilevel"/>
    <w:tmpl w:val="1924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27D19"/>
    <w:multiLevelType w:val="multilevel"/>
    <w:tmpl w:val="F35490FC"/>
    <w:styleLink w:val="nhsmc"/>
    <w:lvl w:ilvl="0">
      <w:start w:val="1"/>
      <w:numFmt w:val="decimal"/>
      <w:pStyle w:val="u1"/>
      <w:suff w:val="space"/>
      <w:lvlText w:val="%1."/>
      <w:lvlJc w:val="left"/>
      <w:pPr>
        <w:ind w:left="0" w:firstLine="0"/>
      </w:pPr>
      <w:rPr>
        <w:rFonts w:hint="default"/>
      </w:rPr>
    </w:lvl>
    <w:lvl w:ilvl="1">
      <w:start w:val="1"/>
      <w:numFmt w:val="decimal"/>
      <w:pStyle w:val="u2"/>
      <w:lvlText w:val="%1.%2."/>
      <w:lvlJc w:val="left"/>
      <w:pPr>
        <w:ind w:left="567" w:hanging="567"/>
      </w:pPr>
      <w:rPr>
        <w:rFonts w:hint="default"/>
      </w:rPr>
    </w:lvl>
    <w:lvl w:ilvl="2">
      <w:start w:val="1"/>
      <w:numFmt w:val="decimal"/>
      <w:pStyle w:val="u3"/>
      <w:lvlText w:val="%1.%2.%3."/>
      <w:lvlJc w:val="left"/>
      <w:pPr>
        <w:ind w:left="720" w:hanging="720"/>
      </w:pPr>
      <w:rPr>
        <w:rFonts w:hint="default"/>
      </w:rPr>
    </w:lvl>
    <w:lvl w:ilvl="3">
      <w:start w:val="1"/>
      <w:numFmt w:val="lowerLetter"/>
      <w:pStyle w:val="u4"/>
      <w:lvlText w:val="%4)"/>
      <w:lvlJc w:val="left"/>
      <w:pPr>
        <w:ind w:left="992" w:hanging="283"/>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0DC3E3D"/>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B550C31"/>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B577063"/>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B785956"/>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C586357"/>
    <w:multiLevelType w:val="multilevel"/>
    <w:tmpl w:val="BA224520"/>
    <w:numStyleLink w:val="Style1"/>
  </w:abstractNum>
  <w:abstractNum w:abstractNumId="8" w15:restartNumberingAfterBreak="0">
    <w:nsid w:val="2DCA59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E01139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2AF33C0"/>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6034928"/>
    <w:multiLevelType w:val="multilevel"/>
    <w:tmpl w:val="57D4C79E"/>
    <w:numStyleLink w:val="UListHanging"/>
  </w:abstractNum>
  <w:abstractNum w:abstractNumId="12" w15:restartNumberingAfterBreak="0">
    <w:nsid w:val="3B597B6A"/>
    <w:multiLevelType w:val="multilevel"/>
    <w:tmpl w:val="80B409BC"/>
    <w:lvl w:ilvl="0">
      <w:start w:val="1"/>
      <w:numFmt w:val="decimal"/>
      <w:suff w:val="space"/>
      <w:lvlText w:val="CHƯƠNG %1."/>
      <w:lvlJc w:val="left"/>
      <w:pPr>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3" w15:restartNumberingAfterBreak="0">
    <w:nsid w:val="420629F4"/>
    <w:multiLevelType w:val="multilevel"/>
    <w:tmpl w:val="82FEDA6C"/>
    <w:name w:val="STT"/>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6EB7B32"/>
    <w:multiLevelType w:val="multilevel"/>
    <w:tmpl w:val="F35490FC"/>
    <w:numStyleLink w:val="nhsmc"/>
  </w:abstractNum>
  <w:abstractNum w:abstractNumId="15" w15:restartNumberingAfterBreak="0">
    <w:nsid w:val="47717E93"/>
    <w:multiLevelType w:val="multilevel"/>
    <w:tmpl w:val="57D4C79E"/>
    <w:numStyleLink w:val="UListHanging"/>
  </w:abstractNum>
  <w:abstractNum w:abstractNumId="16" w15:restartNumberingAfterBreak="0">
    <w:nsid w:val="47BC32A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B745D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00D3E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05A50A5"/>
    <w:multiLevelType w:val="hybridMultilevel"/>
    <w:tmpl w:val="9450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2D5698"/>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4F804C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D56785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F6D23D1"/>
    <w:multiLevelType w:val="multilevel"/>
    <w:tmpl w:val="BA224520"/>
    <w:styleLink w:val="Style1"/>
    <w:lvl w:ilvl="0">
      <w:start w:val="1"/>
      <w:numFmt w:val="decimal"/>
      <w:pStyle w:val="DCCT-Level1"/>
      <w:suff w:val="space"/>
      <w:lvlText w:val="Chương %1."/>
      <w:lvlJc w:val="left"/>
      <w:pPr>
        <w:ind w:left="1191" w:hanging="1191"/>
      </w:pPr>
      <w:rPr>
        <w:rFonts w:hint="default"/>
      </w:rPr>
    </w:lvl>
    <w:lvl w:ilvl="1">
      <w:start w:val="1"/>
      <w:numFmt w:val="decimal"/>
      <w:pStyle w:val="DCCT-Level2"/>
      <w:suff w:val="space"/>
      <w:lvlText w:val="%1.%2."/>
      <w:lvlJc w:val="left"/>
      <w:pPr>
        <w:ind w:left="510" w:hanging="510"/>
      </w:pPr>
      <w:rPr>
        <w:rFonts w:hint="default"/>
      </w:rPr>
    </w:lvl>
    <w:lvl w:ilvl="2">
      <w:start w:val="1"/>
      <w:numFmt w:val="decimal"/>
      <w:pStyle w:val="DCCT-Level3"/>
      <w:suff w:val="space"/>
      <w:lvlText w:val="%1.%2.%3."/>
      <w:lvlJc w:val="left"/>
      <w:pPr>
        <w:ind w:left="1247" w:hanging="737"/>
      </w:pPr>
      <w:rPr>
        <w:rFonts w:hint="default"/>
      </w:rPr>
    </w:lvl>
    <w:lvl w:ilvl="3">
      <w:start w:val="1"/>
      <w:numFmt w:val="decimal"/>
      <w:pStyle w:val="DCCT-Level4"/>
      <w:suff w:val="space"/>
      <w:lvlText w:val="%1.%2.%3.%4."/>
      <w:lvlJc w:val="left"/>
      <w:pPr>
        <w:ind w:left="2211" w:hanging="96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1AD7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60B0C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B4B77CD"/>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1B2196D"/>
    <w:multiLevelType w:val="multilevel"/>
    <w:tmpl w:val="F35490FC"/>
    <w:numStyleLink w:val="nhsmc"/>
  </w:abstractNum>
  <w:abstractNum w:abstractNumId="28" w15:restartNumberingAfterBreak="0">
    <w:nsid w:val="786810DB"/>
    <w:multiLevelType w:val="multilevel"/>
    <w:tmpl w:val="A106E9A8"/>
    <w:lvl w:ilvl="0">
      <w:start w:val="1"/>
      <w:numFmt w:val="decimal"/>
      <w:lvlText w:val="%1."/>
      <w:lvlJc w:val="left"/>
      <w:pPr>
        <w:ind w:left="1134" w:hanging="425"/>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AC414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C1509D5"/>
    <w:multiLevelType w:val="multilevel"/>
    <w:tmpl w:val="82FEDA6C"/>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61101768">
    <w:abstractNumId w:val="12"/>
  </w:num>
  <w:num w:numId="2" w16cid:durableId="2029525076">
    <w:abstractNumId w:val="21"/>
  </w:num>
  <w:num w:numId="3" w16cid:durableId="1682005707">
    <w:abstractNumId w:val="22"/>
  </w:num>
  <w:num w:numId="4" w16cid:durableId="390810633">
    <w:abstractNumId w:val="26"/>
  </w:num>
  <w:num w:numId="5" w16cid:durableId="1887109405">
    <w:abstractNumId w:val="5"/>
  </w:num>
  <w:num w:numId="6" w16cid:durableId="1751659851">
    <w:abstractNumId w:val="6"/>
  </w:num>
  <w:num w:numId="7" w16cid:durableId="26415728">
    <w:abstractNumId w:val="17"/>
  </w:num>
  <w:num w:numId="8" w16cid:durableId="1689018109">
    <w:abstractNumId w:val="25"/>
  </w:num>
  <w:num w:numId="9" w16cid:durableId="2031636020">
    <w:abstractNumId w:val="13"/>
  </w:num>
  <w:num w:numId="10" w16cid:durableId="1167945243">
    <w:abstractNumId w:val="12"/>
  </w:num>
  <w:num w:numId="11" w16cid:durableId="722872635">
    <w:abstractNumId w:val="3"/>
  </w:num>
  <w:num w:numId="12" w16cid:durableId="1258901935">
    <w:abstractNumId w:val="20"/>
  </w:num>
  <w:num w:numId="13" w16cid:durableId="1994797189">
    <w:abstractNumId w:val="24"/>
  </w:num>
  <w:num w:numId="14" w16cid:durableId="2089838719">
    <w:abstractNumId w:val="30"/>
  </w:num>
  <w:num w:numId="15" w16cid:durableId="584651747">
    <w:abstractNumId w:val="28"/>
  </w:num>
  <w:num w:numId="16" w16cid:durableId="2061322741">
    <w:abstractNumId w:val="4"/>
  </w:num>
  <w:num w:numId="17" w16cid:durableId="1761217655">
    <w:abstractNumId w:val="29"/>
  </w:num>
  <w:num w:numId="18" w16cid:durableId="2009094952">
    <w:abstractNumId w:val="10"/>
  </w:num>
  <w:num w:numId="19" w16cid:durableId="2069186917">
    <w:abstractNumId w:val="18"/>
  </w:num>
  <w:num w:numId="20" w16cid:durableId="789588267">
    <w:abstractNumId w:val="16"/>
  </w:num>
  <w:num w:numId="21" w16cid:durableId="480581033">
    <w:abstractNumId w:val="8"/>
  </w:num>
  <w:num w:numId="22" w16cid:durableId="929847863">
    <w:abstractNumId w:val="9"/>
  </w:num>
  <w:num w:numId="23" w16cid:durableId="1227570649">
    <w:abstractNumId w:val="2"/>
  </w:num>
  <w:num w:numId="24" w16cid:durableId="18877173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52685800">
    <w:abstractNumId w:val="0"/>
  </w:num>
  <w:num w:numId="26" w16cid:durableId="1590193327">
    <w:abstractNumId w:val="11"/>
  </w:num>
  <w:num w:numId="27" w16cid:durableId="975338189">
    <w:abstractNumId w:val="15"/>
  </w:num>
  <w:num w:numId="28" w16cid:durableId="634021011">
    <w:abstractNumId w:val="27"/>
  </w:num>
  <w:num w:numId="29" w16cid:durableId="659888925">
    <w:abstractNumId w:val="14"/>
  </w:num>
  <w:num w:numId="30" w16cid:durableId="802384741">
    <w:abstractNumId w:val="23"/>
  </w:num>
  <w:num w:numId="31" w16cid:durableId="1561090136">
    <w:abstractNumId w:val="7"/>
  </w:num>
  <w:num w:numId="32" w16cid:durableId="1625504297">
    <w:abstractNumId w:val="19"/>
  </w:num>
  <w:num w:numId="33" w16cid:durableId="1496068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38F"/>
    <w:rsid w:val="00004854"/>
    <w:rsid w:val="000124E6"/>
    <w:rsid w:val="00021667"/>
    <w:rsid w:val="00023441"/>
    <w:rsid w:val="00023BFC"/>
    <w:rsid w:val="00023DA9"/>
    <w:rsid w:val="0002678D"/>
    <w:rsid w:val="000279D9"/>
    <w:rsid w:val="000329C5"/>
    <w:rsid w:val="00033AE9"/>
    <w:rsid w:val="0003629B"/>
    <w:rsid w:val="00040041"/>
    <w:rsid w:val="000409A5"/>
    <w:rsid w:val="00042B9C"/>
    <w:rsid w:val="00047330"/>
    <w:rsid w:val="0004733C"/>
    <w:rsid w:val="000530E3"/>
    <w:rsid w:val="000541A0"/>
    <w:rsid w:val="00055022"/>
    <w:rsid w:val="00055BB0"/>
    <w:rsid w:val="00060D29"/>
    <w:rsid w:val="00063352"/>
    <w:rsid w:val="00066D2A"/>
    <w:rsid w:val="00067482"/>
    <w:rsid w:val="000747F9"/>
    <w:rsid w:val="00075019"/>
    <w:rsid w:val="00080EB4"/>
    <w:rsid w:val="00082DEB"/>
    <w:rsid w:val="00084F50"/>
    <w:rsid w:val="00091104"/>
    <w:rsid w:val="000A07D0"/>
    <w:rsid w:val="000A08A5"/>
    <w:rsid w:val="000A3323"/>
    <w:rsid w:val="000A3835"/>
    <w:rsid w:val="000A48A7"/>
    <w:rsid w:val="000B17C7"/>
    <w:rsid w:val="000B46DF"/>
    <w:rsid w:val="000B69DC"/>
    <w:rsid w:val="000B7A28"/>
    <w:rsid w:val="000C18BD"/>
    <w:rsid w:val="000C1EBE"/>
    <w:rsid w:val="000D2567"/>
    <w:rsid w:val="000D3ECB"/>
    <w:rsid w:val="000D666E"/>
    <w:rsid w:val="000E0E03"/>
    <w:rsid w:val="000E2F53"/>
    <w:rsid w:val="000E626D"/>
    <w:rsid w:val="000E71DF"/>
    <w:rsid w:val="000F0A9A"/>
    <w:rsid w:val="000F6797"/>
    <w:rsid w:val="00100487"/>
    <w:rsid w:val="00103992"/>
    <w:rsid w:val="00103E82"/>
    <w:rsid w:val="001050D5"/>
    <w:rsid w:val="001068C6"/>
    <w:rsid w:val="0010749B"/>
    <w:rsid w:val="00113656"/>
    <w:rsid w:val="001316E8"/>
    <w:rsid w:val="001329AA"/>
    <w:rsid w:val="0013587C"/>
    <w:rsid w:val="001378D3"/>
    <w:rsid w:val="00137E40"/>
    <w:rsid w:val="00146B22"/>
    <w:rsid w:val="00147308"/>
    <w:rsid w:val="00151A15"/>
    <w:rsid w:val="00152079"/>
    <w:rsid w:val="00153A32"/>
    <w:rsid w:val="00153D89"/>
    <w:rsid w:val="00156012"/>
    <w:rsid w:val="00156403"/>
    <w:rsid w:val="00156571"/>
    <w:rsid w:val="00162B14"/>
    <w:rsid w:val="001651ED"/>
    <w:rsid w:val="00166FB8"/>
    <w:rsid w:val="001716D7"/>
    <w:rsid w:val="00175AC5"/>
    <w:rsid w:val="0017610F"/>
    <w:rsid w:val="00176489"/>
    <w:rsid w:val="001811F1"/>
    <w:rsid w:val="00182799"/>
    <w:rsid w:val="00187D68"/>
    <w:rsid w:val="00195097"/>
    <w:rsid w:val="00196B35"/>
    <w:rsid w:val="001B086F"/>
    <w:rsid w:val="001B17BC"/>
    <w:rsid w:val="001B5C70"/>
    <w:rsid w:val="001C12CD"/>
    <w:rsid w:val="001C2E51"/>
    <w:rsid w:val="001C36A6"/>
    <w:rsid w:val="001C6406"/>
    <w:rsid w:val="001C6CE2"/>
    <w:rsid w:val="001D1088"/>
    <w:rsid w:val="001D6C7B"/>
    <w:rsid w:val="001D7755"/>
    <w:rsid w:val="001E1149"/>
    <w:rsid w:val="001E1CD4"/>
    <w:rsid w:val="001E368E"/>
    <w:rsid w:val="001E6917"/>
    <w:rsid w:val="001F2557"/>
    <w:rsid w:val="001F4D1E"/>
    <w:rsid w:val="001F5F8C"/>
    <w:rsid w:val="00200A6E"/>
    <w:rsid w:val="002012F8"/>
    <w:rsid w:val="00201AD9"/>
    <w:rsid w:val="002044C9"/>
    <w:rsid w:val="00206673"/>
    <w:rsid w:val="0020711E"/>
    <w:rsid w:val="002071CC"/>
    <w:rsid w:val="00207FD7"/>
    <w:rsid w:val="00211BCE"/>
    <w:rsid w:val="00212CCD"/>
    <w:rsid w:val="0021525E"/>
    <w:rsid w:val="00231ECE"/>
    <w:rsid w:val="00233CB0"/>
    <w:rsid w:val="00234121"/>
    <w:rsid w:val="00237373"/>
    <w:rsid w:val="0023799F"/>
    <w:rsid w:val="00244AEB"/>
    <w:rsid w:val="00244C56"/>
    <w:rsid w:val="002543BA"/>
    <w:rsid w:val="002609EC"/>
    <w:rsid w:val="00260CDD"/>
    <w:rsid w:val="002632F4"/>
    <w:rsid w:val="00270A49"/>
    <w:rsid w:val="00272125"/>
    <w:rsid w:val="00274A01"/>
    <w:rsid w:val="00276FB0"/>
    <w:rsid w:val="00283B6B"/>
    <w:rsid w:val="00284877"/>
    <w:rsid w:val="0028781C"/>
    <w:rsid w:val="002A68C7"/>
    <w:rsid w:val="002B15D1"/>
    <w:rsid w:val="002B3D7C"/>
    <w:rsid w:val="002B4BA8"/>
    <w:rsid w:val="002C4311"/>
    <w:rsid w:val="002D050D"/>
    <w:rsid w:val="002E06F3"/>
    <w:rsid w:val="002E1CD6"/>
    <w:rsid w:val="002E29F8"/>
    <w:rsid w:val="002E2B98"/>
    <w:rsid w:val="002F331A"/>
    <w:rsid w:val="002F4187"/>
    <w:rsid w:val="002F6875"/>
    <w:rsid w:val="003171E5"/>
    <w:rsid w:val="00321552"/>
    <w:rsid w:val="003248C2"/>
    <w:rsid w:val="00330394"/>
    <w:rsid w:val="00330E46"/>
    <w:rsid w:val="003313B9"/>
    <w:rsid w:val="00331AB8"/>
    <w:rsid w:val="00332953"/>
    <w:rsid w:val="00340958"/>
    <w:rsid w:val="00340E7F"/>
    <w:rsid w:val="00342C20"/>
    <w:rsid w:val="003443CF"/>
    <w:rsid w:val="003465E8"/>
    <w:rsid w:val="00360762"/>
    <w:rsid w:val="00363243"/>
    <w:rsid w:val="00363C76"/>
    <w:rsid w:val="003728A0"/>
    <w:rsid w:val="00374620"/>
    <w:rsid w:val="00375F33"/>
    <w:rsid w:val="00376FFF"/>
    <w:rsid w:val="0037703C"/>
    <w:rsid w:val="003800EB"/>
    <w:rsid w:val="00381C77"/>
    <w:rsid w:val="00384697"/>
    <w:rsid w:val="003859FA"/>
    <w:rsid w:val="00387713"/>
    <w:rsid w:val="003909EC"/>
    <w:rsid w:val="003940E1"/>
    <w:rsid w:val="0039492B"/>
    <w:rsid w:val="00394EA6"/>
    <w:rsid w:val="00395936"/>
    <w:rsid w:val="0039664A"/>
    <w:rsid w:val="003A2D86"/>
    <w:rsid w:val="003A5F00"/>
    <w:rsid w:val="003B0621"/>
    <w:rsid w:val="003B349C"/>
    <w:rsid w:val="003B349E"/>
    <w:rsid w:val="003B51F8"/>
    <w:rsid w:val="003C137E"/>
    <w:rsid w:val="003C1B43"/>
    <w:rsid w:val="003C3198"/>
    <w:rsid w:val="003C407E"/>
    <w:rsid w:val="003C423A"/>
    <w:rsid w:val="003C5700"/>
    <w:rsid w:val="003C59D4"/>
    <w:rsid w:val="003C5A0A"/>
    <w:rsid w:val="003D564B"/>
    <w:rsid w:val="003D6522"/>
    <w:rsid w:val="003D71DE"/>
    <w:rsid w:val="003E307E"/>
    <w:rsid w:val="003E3155"/>
    <w:rsid w:val="003E4E76"/>
    <w:rsid w:val="003E6BC9"/>
    <w:rsid w:val="003E715D"/>
    <w:rsid w:val="003F002A"/>
    <w:rsid w:val="003F1053"/>
    <w:rsid w:val="003F1C09"/>
    <w:rsid w:val="003F5191"/>
    <w:rsid w:val="003F63CD"/>
    <w:rsid w:val="00400C8A"/>
    <w:rsid w:val="00402269"/>
    <w:rsid w:val="0040322A"/>
    <w:rsid w:val="00406908"/>
    <w:rsid w:val="00406F24"/>
    <w:rsid w:val="00410490"/>
    <w:rsid w:val="00413E86"/>
    <w:rsid w:val="00416B0E"/>
    <w:rsid w:val="00417EB6"/>
    <w:rsid w:val="00422380"/>
    <w:rsid w:val="00422A8C"/>
    <w:rsid w:val="0042433D"/>
    <w:rsid w:val="00425B4B"/>
    <w:rsid w:val="00427D9C"/>
    <w:rsid w:val="0043206C"/>
    <w:rsid w:val="00436473"/>
    <w:rsid w:val="0044586C"/>
    <w:rsid w:val="00445A4C"/>
    <w:rsid w:val="004465FA"/>
    <w:rsid w:val="00446788"/>
    <w:rsid w:val="004477A5"/>
    <w:rsid w:val="00450DDF"/>
    <w:rsid w:val="00450FE1"/>
    <w:rsid w:val="00452950"/>
    <w:rsid w:val="00452B68"/>
    <w:rsid w:val="00460B87"/>
    <w:rsid w:val="00463CF0"/>
    <w:rsid w:val="00463DCB"/>
    <w:rsid w:val="004649AC"/>
    <w:rsid w:val="0046531B"/>
    <w:rsid w:val="00470068"/>
    <w:rsid w:val="00470FB1"/>
    <w:rsid w:val="004713D7"/>
    <w:rsid w:val="004728A0"/>
    <w:rsid w:val="0047302F"/>
    <w:rsid w:val="00475383"/>
    <w:rsid w:val="004763F6"/>
    <w:rsid w:val="00482229"/>
    <w:rsid w:val="00483DCD"/>
    <w:rsid w:val="00484990"/>
    <w:rsid w:val="00485830"/>
    <w:rsid w:val="00487D9E"/>
    <w:rsid w:val="00492FD3"/>
    <w:rsid w:val="004A0D9D"/>
    <w:rsid w:val="004A2F5E"/>
    <w:rsid w:val="004A5F7F"/>
    <w:rsid w:val="004A7721"/>
    <w:rsid w:val="004B46EB"/>
    <w:rsid w:val="004B4F1C"/>
    <w:rsid w:val="004B55EF"/>
    <w:rsid w:val="004B65F2"/>
    <w:rsid w:val="004D0DB9"/>
    <w:rsid w:val="004D387D"/>
    <w:rsid w:val="004E2B94"/>
    <w:rsid w:val="005013AA"/>
    <w:rsid w:val="00501F9E"/>
    <w:rsid w:val="0050646A"/>
    <w:rsid w:val="00507662"/>
    <w:rsid w:val="00510047"/>
    <w:rsid w:val="00512CA2"/>
    <w:rsid w:val="0051452F"/>
    <w:rsid w:val="00514CC1"/>
    <w:rsid w:val="00516476"/>
    <w:rsid w:val="0051774B"/>
    <w:rsid w:val="00524B48"/>
    <w:rsid w:val="0053280D"/>
    <w:rsid w:val="005370B2"/>
    <w:rsid w:val="00537C38"/>
    <w:rsid w:val="00541C48"/>
    <w:rsid w:val="005445F1"/>
    <w:rsid w:val="00546763"/>
    <w:rsid w:val="00560F1C"/>
    <w:rsid w:val="00561D7E"/>
    <w:rsid w:val="00562DA7"/>
    <w:rsid w:val="00565CB1"/>
    <w:rsid w:val="00567C2F"/>
    <w:rsid w:val="00567CD5"/>
    <w:rsid w:val="005715B6"/>
    <w:rsid w:val="00572444"/>
    <w:rsid w:val="005735EF"/>
    <w:rsid w:val="00576D97"/>
    <w:rsid w:val="00576DB8"/>
    <w:rsid w:val="00582E7C"/>
    <w:rsid w:val="005838F8"/>
    <w:rsid w:val="00583DD7"/>
    <w:rsid w:val="00587747"/>
    <w:rsid w:val="005930B7"/>
    <w:rsid w:val="00594A7B"/>
    <w:rsid w:val="005A5817"/>
    <w:rsid w:val="005A6296"/>
    <w:rsid w:val="005B0B8C"/>
    <w:rsid w:val="005C20C5"/>
    <w:rsid w:val="005C2CE0"/>
    <w:rsid w:val="005C3681"/>
    <w:rsid w:val="005C5B1B"/>
    <w:rsid w:val="005C610B"/>
    <w:rsid w:val="005D214F"/>
    <w:rsid w:val="005E152B"/>
    <w:rsid w:val="005E2AD0"/>
    <w:rsid w:val="005F260F"/>
    <w:rsid w:val="005F3905"/>
    <w:rsid w:val="005F5F57"/>
    <w:rsid w:val="005F7E94"/>
    <w:rsid w:val="00603FDC"/>
    <w:rsid w:val="00604F74"/>
    <w:rsid w:val="0060571F"/>
    <w:rsid w:val="00605FBA"/>
    <w:rsid w:val="0060632E"/>
    <w:rsid w:val="00612A70"/>
    <w:rsid w:val="00616E8C"/>
    <w:rsid w:val="00617F01"/>
    <w:rsid w:val="00620397"/>
    <w:rsid w:val="0062356D"/>
    <w:rsid w:val="00625521"/>
    <w:rsid w:val="00626B0D"/>
    <w:rsid w:val="00630401"/>
    <w:rsid w:val="006315E2"/>
    <w:rsid w:val="00634FF8"/>
    <w:rsid w:val="00635B59"/>
    <w:rsid w:val="00636176"/>
    <w:rsid w:val="00636AEC"/>
    <w:rsid w:val="00640FE4"/>
    <w:rsid w:val="00641970"/>
    <w:rsid w:val="006420D2"/>
    <w:rsid w:val="00642DF2"/>
    <w:rsid w:val="00643333"/>
    <w:rsid w:val="00651433"/>
    <w:rsid w:val="00655776"/>
    <w:rsid w:val="00660348"/>
    <w:rsid w:val="00661B5A"/>
    <w:rsid w:val="006634EC"/>
    <w:rsid w:val="00667A78"/>
    <w:rsid w:val="00667C23"/>
    <w:rsid w:val="0067241E"/>
    <w:rsid w:val="00673934"/>
    <w:rsid w:val="00680626"/>
    <w:rsid w:val="0068738F"/>
    <w:rsid w:val="006913A9"/>
    <w:rsid w:val="00691553"/>
    <w:rsid w:val="00691DA6"/>
    <w:rsid w:val="006978C8"/>
    <w:rsid w:val="006978DC"/>
    <w:rsid w:val="006A0CFC"/>
    <w:rsid w:val="006A11CE"/>
    <w:rsid w:val="006A1C0B"/>
    <w:rsid w:val="006A79A3"/>
    <w:rsid w:val="006B09E6"/>
    <w:rsid w:val="006B1E45"/>
    <w:rsid w:val="006B4452"/>
    <w:rsid w:val="006C19F9"/>
    <w:rsid w:val="006C1B4D"/>
    <w:rsid w:val="006C45EF"/>
    <w:rsid w:val="006C7084"/>
    <w:rsid w:val="006E44C5"/>
    <w:rsid w:val="006E6293"/>
    <w:rsid w:val="006E7695"/>
    <w:rsid w:val="006F1E0D"/>
    <w:rsid w:val="006F35FD"/>
    <w:rsid w:val="006F37E3"/>
    <w:rsid w:val="006F3C68"/>
    <w:rsid w:val="006F4CBE"/>
    <w:rsid w:val="006F58B7"/>
    <w:rsid w:val="006F6AF6"/>
    <w:rsid w:val="007019FB"/>
    <w:rsid w:val="00702A82"/>
    <w:rsid w:val="0070373B"/>
    <w:rsid w:val="0070545A"/>
    <w:rsid w:val="00705AEB"/>
    <w:rsid w:val="00706928"/>
    <w:rsid w:val="0070698B"/>
    <w:rsid w:val="00723207"/>
    <w:rsid w:val="007255B6"/>
    <w:rsid w:val="007314CA"/>
    <w:rsid w:val="007360B6"/>
    <w:rsid w:val="007361B2"/>
    <w:rsid w:val="007377E2"/>
    <w:rsid w:val="00737CE6"/>
    <w:rsid w:val="007409D8"/>
    <w:rsid w:val="00743CA9"/>
    <w:rsid w:val="00750003"/>
    <w:rsid w:val="0075512F"/>
    <w:rsid w:val="00755347"/>
    <w:rsid w:val="007600F6"/>
    <w:rsid w:val="00761AC4"/>
    <w:rsid w:val="00762B97"/>
    <w:rsid w:val="00770392"/>
    <w:rsid w:val="00774367"/>
    <w:rsid w:val="007744D9"/>
    <w:rsid w:val="00775421"/>
    <w:rsid w:val="00784AD7"/>
    <w:rsid w:val="00791710"/>
    <w:rsid w:val="00796C82"/>
    <w:rsid w:val="007A07DE"/>
    <w:rsid w:val="007A3BA1"/>
    <w:rsid w:val="007A43A0"/>
    <w:rsid w:val="007A71E3"/>
    <w:rsid w:val="007A7E0C"/>
    <w:rsid w:val="007A7E28"/>
    <w:rsid w:val="007B0A27"/>
    <w:rsid w:val="007B1DA3"/>
    <w:rsid w:val="007C0D4D"/>
    <w:rsid w:val="007C5FDF"/>
    <w:rsid w:val="007D1AE1"/>
    <w:rsid w:val="007D27FD"/>
    <w:rsid w:val="007D553E"/>
    <w:rsid w:val="007E080E"/>
    <w:rsid w:val="007E2195"/>
    <w:rsid w:val="007E45C1"/>
    <w:rsid w:val="007E4685"/>
    <w:rsid w:val="007E7207"/>
    <w:rsid w:val="007F3253"/>
    <w:rsid w:val="007F3F17"/>
    <w:rsid w:val="008019A0"/>
    <w:rsid w:val="00803589"/>
    <w:rsid w:val="00804EC2"/>
    <w:rsid w:val="00805494"/>
    <w:rsid w:val="00807908"/>
    <w:rsid w:val="00810647"/>
    <w:rsid w:val="00812459"/>
    <w:rsid w:val="008143F9"/>
    <w:rsid w:val="00821CAF"/>
    <w:rsid w:val="00823663"/>
    <w:rsid w:val="0082566F"/>
    <w:rsid w:val="0084089C"/>
    <w:rsid w:val="0084104A"/>
    <w:rsid w:val="00843BC8"/>
    <w:rsid w:val="00844BD7"/>
    <w:rsid w:val="008453D5"/>
    <w:rsid w:val="00854DD6"/>
    <w:rsid w:val="00856E28"/>
    <w:rsid w:val="00860072"/>
    <w:rsid w:val="008653B3"/>
    <w:rsid w:val="0086645C"/>
    <w:rsid w:val="0088000E"/>
    <w:rsid w:val="00883A75"/>
    <w:rsid w:val="00885222"/>
    <w:rsid w:val="008975FF"/>
    <w:rsid w:val="008A2140"/>
    <w:rsid w:val="008A3D7D"/>
    <w:rsid w:val="008A501E"/>
    <w:rsid w:val="008A6323"/>
    <w:rsid w:val="008B050E"/>
    <w:rsid w:val="008B0EA4"/>
    <w:rsid w:val="008B1CE5"/>
    <w:rsid w:val="008B357D"/>
    <w:rsid w:val="008B4DC8"/>
    <w:rsid w:val="008B78C6"/>
    <w:rsid w:val="008D0912"/>
    <w:rsid w:val="008D26F3"/>
    <w:rsid w:val="008D3DB1"/>
    <w:rsid w:val="008D77E1"/>
    <w:rsid w:val="008D7F5F"/>
    <w:rsid w:val="008E099D"/>
    <w:rsid w:val="008E2504"/>
    <w:rsid w:val="008F00B0"/>
    <w:rsid w:val="008F136D"/>
    <w:rsid w:val="008F4868"/>
    <w:rsid w:val="008F659E"/>
    <w:rsid w:val="008F793D"/>
    <w:rsid w:val="009076DB"/>
    <w:rsid w:val="0091636D"/>
    <w:rsid w:val="00921709"/>
    <w:rsid w:val="00921984"/>
    <w:rsid w:val="00922058"/>
    <w:rsid w:val="00922274"/>
    <w:rsid w:val="0092256C"/>
    <w:rsid w:val="00927769"/>
    <w:rsid w:val="00931EC3"/>
    <w:rsid w:val="0093388E"/>
    <w:rsid w:val="00935671"/>
    <w:rsid w:val="00941D1B"/>
    <w:rsid w:val="00941F28"/>
    <w:rsid w:val="00942FFA"/>
    <w:rsid w:val="009438C9"/>
    <w:rsid w:val="009447E5"/>
    <w:rsid w:val="00946D0D"/>
    <w:rsid w:val="00951F22"/>
    <w:rsid w:val="009549A8"/>
    <w:rsid w:val="00957504"/>
    <w:rsid w:val="00957826"/>
    <w:rsid w:val="009605BB"/>
    <w:rsid w:val="0096421D"/>
    <w:rsid w:val="00970551"/>
    <w:rsid w:val="00972637"/>
    <w:rsid w:val="00974765"/>
    <w:rsid w:val="00976285"/>
    <w:rsid w:val="009808CD"/>
    <w:rsid w:val="00983417"/>
    <w:rsid w:val="00984CF9"/>
    <w:rsid w:val="00984D71"/>
    <w:rsid w:val="00987E13"/>
    <w:rsid w:val="00990ED8"/>
    <w:rsid w:val="009924AF"/>
    <w:rsid w:val="00992D48"/>
    <w:rsid w:val="0099313B"/>
    <w:rsid w:val="009A23FD"/>
    <w:rsid w:val="009A5CBF"/>
    <w:rsid w:val="009B28A9"/>
    <w:rsid w:val="009C7882"/>
    <w:rsid w:val="009D0EDD"/>
    <w:rsid w:val="009D1FAF"/>
    <w:rsid w:val="009D387F"/>
    <w:rsid w:val="009D39FF"/>
    <w:rsid w:val="009E06AF"/>
    <w:rsid w:val="009E1B34"/>
    <w:rsid w:val="009E25B9"/>
    <w:rsid w:val="009E2EF9"/>
    <w:rsid w:val="009E3201"/>
    <w:rsid w:val="009E5B3F"/>
    <w:rsid w:val="009F3663"/>
    <w:rsid w:val="009F377F"/>
    <w:rsid w:val="009F41CE"/>
    <w:rsid w:val="009F4D0A"/>
    <w:rsid w:val="009F701C"/>
    <w:rsid w:val="00A00859"/>
    <w:rsid w:val="00A01C24"/>
    <w:rsid w:val="00A023DC"/>
    <w:rsid w:val="00A028E3"/>
    <w:rsid w:val="00A0400B"/>
    <w:rsid w:val="00A05590"/>
    <w:rsid w:val="00A066C5"/>
    <w:rsid w:val="00A07A7F"/>
    <w:rsid w:val="00A115C6"/>
    <w:rsid w:val="00A15F55"/>
    <w:rsid w:val="00A16FF5"/>
    <w:rsid w:val="00A2050D"/>
    <w:rsid w:val="00A205BA"/>
    <w:rsid w:val="00A251D2"/>
    <w:rsid w:val="00A3077A"/>
    <w:rsid w:val="00A34B18"/>
    <w:rsid w:val="00A34F30"/>
    <w:rsid w:val="00A40059"/>
    <w:rsid w:val="00A42478"/>
    <w:rsid w:val="00A4743D"/>
    <w:rsid w:val="00A549A8"/>
    <w:rsid w:val="00A57D03"/>
    <w:rsid w:val="00A6151A"/>
    <w:rsid w:val="00A62A0A"/>
    <w:rsid w:val="00A71464"/>
    <w:rsid w:val="00A735D3"/>
    <w:rsid w:val="00A738C5"/>
    <w:rsid w:val="00A82C85"/>
    <w:rsid w:val="00A840B0"/>
    <w:rsid w:val="00A962C8"/>
    <w:rsid w:val="00AA28C9"/>
    <w:rsid w:val="00AA4EDD"/>
    <w:rsid w:val="00AA52B1"/>
    <w:rsid w:val="00AB197D"/>
    <w:rsid w:val="00AB3AFD"/>
    <w:rsid w:val="00AB5238"/>
    <w:rsid w:val="00AB5288"/>
    <w:rsid w:val="00AC03C6"/>
    <w:rsid w:val="00AC1A1D"/>
    <w:rsid w:val="00AC753B"/>
    <w:rsid w:val="00AC7951"/>
    <w:rsid w:val="00AC7CD8"/>
    <w:rsid w:val="00AD54C4"/>
    <w:rsid w:val="00AD69FB"/>
    <w:rsid w:val="00AE6104"/>
    <w:rsid w:val="00AF4C7A"/>
    <w:rsid w:val="00AF5694"/>
    <w:rsid w:val="00AF6896"/>
    <w:rsid w:val="00B00648"/>
    <w:rsid w:val="00B019C5"/>
    <w:rsid w:val="00B042F1"/>
    <w:rsid w:val="00B05635"/>
    <w:rsid w:val="00B07307"/>
    <w:rsid w:val="00B10D68"/>
    <w:rsid w:val="00B1199D"/>
    <w:rsid w:val="00B2091E"/>
    <w:rsid w:val="00B27238"/>
    <w:rsid w:val="00B33A81"/>
    <w:rsid w:val="00B4079E"/>
    <w:rsid w:val="00B43CFB"/>
    <w:rsid w:val="00B444A5"/>
    <w:rsid w:val="00B508D4"/>
    <w:rsid w:val="00B50D21"/>
    <w:rsid w:val="00B50FF0"/>
    <w:rsid w:val="00B55FB8"/>
    <w:rsid w:val="00B57BEB"/>
    <w:rsid w:val="00B60DFA"/>
    <w:rsid w:val="00B63730"/>
    <w:rsid w:val="00B642DB"/>
    <w:rsid w:val="00B66380"/>
    <w:rsid w:val="00B674CA"/>
    <w:rsid w:val="00B67C84"/>
    <w:rsid w:val="00B70CBF"/>
    <w:rsid w:val="00B73634"/>
    <w:rsid w:val="00B745FA"/>
    <w:rsid w:val="00B74871"/>
    <w:rsid w:val="00B75E94"/>
    <w:rsid w:val="00B76FF0"/>
    <w:rsid w:val="00B800F2"/>
    <w:rsid w:val="00B80A9E"/>
    <w:rsid w:val="00B847F0"/>
    <w:rsid w:val="00B85C41"/>
    <w:rsid w:val="00B876E9"/>
    <w:rsid w:val="00B9001A"/>
    <w:rsid w:val="00B912B5"/>
    <w:rsid w:val="00B91861"/>
    <w:rsid w:val="00B93819"/>
    <w:rsid w:val="00B95252"/>
    <w:rsid w:val="00B96E4B"/>
    <w:rsid w:val="00BA38AB"/>
    <w:rsid w:val="00BA536A"/>
    <w:rsid w:val="00BB3A0F"/>
    <w:rsid w:val="00BB6408"/>
    <w:rsid w:val="00BC0E50"/>
    <w:rsid w:val="00BD39F5"/>
    <w:rsid w:val="00BE2932"/>
    <w:rsid w:val="00BE609C"/>
    <w:rsid w:val="00BE72EB"/>
    <w:rsid w:val="00BE7548"/>
    <w:rsid w:val="00BE7B7E"/>
    <w:rsid w:val="00BE7DB6"/>
    <w:rsid w:val="00BF70A1"/>
    <w:rsid w:val="00C105FB"/>
    <w:rsid w:val="00C14834"/>
    <w:rsid w:val="00C2041D"/>
    <w:rsid w:val="00C2282C"/>
    <w:rsid w:val="00C24B2A"/>
    <w:rsid w:val="00C26EAA"/>
    <w:rsid w:val="00C27A2A"/>
    <w:rsid w:val="00C34799"/>
    <w:rsid w:val="00C4056C"/>
    <w:rsid w:val="00C5030B"/>
    <w:rsid w:val="00C52266"/>
    <w:rsid w:val="00C5282E"/>
    <w:rsid w:val="00C54FFA"/>
    <w:rsid w:val="00C5630B"/>
    <w:rsid w:val="00C57029"/>
    <w:rsid w:val="00C57FB7"/>
    <w:rsid w:val="00C66049"/>
    <w:rsid w:val="00C67DA7"/>
    <w:rsid w:val="00C7662B"/>
    <w:rsid w:val="00C76F31"/>
    <w:rsid w:val="00C8328D"/>
    <w:rsid w:val="00C84F99"/>
    <w:rsid w:val="00C9488B"/>
    <w:rsid w:val="00CA0CCF"/>
    <w:rsid w:val="00CA167C"/>
    <w:rsid w:val="00CA35A7"/>
    <w:rsid w:val="00CB2C37"/>
    <w:rsid w:val="00CB3E17"/>
    <w:rsid w:val="00CB6A60"/>
    <w:rsid w:val="00CB6FC1"/>
    <w:rsid w:val="00CB7CAB"/>
    <w:rsid w:val="00CC2340"/>
    <w:rsid w:val="00CC29F6"/>
    <w:rsid w:val="00CD1BFF"/>
    <w:rsid w:val="00CD21A1"/>
    <w:rsid w:val="00CD323D"/>
    <w:rsid w:val="00CD50B4"/>
    <w:rsid w:val="00CE43B3"/>
    <w:rsid w:val="00CE61DB"/>
    <w:rsid w:val="00CF0246"/>
    <w:rsid w:val="00CF5F57"/>
    <w:rsid w:val="00D03118"/>
    <w:rsid w:val="00D04EF6"/>
    <w:rsid w:val="00D07C22"/>
    <w:rsid w:val="00D115B7"/>
    <w:rsid w:val="00D1590C"/>
    <w:rsid w:val="00D234A9"/>
    <w:rsid w:val="00D23937"/>
    <w:rsid w:val="00D2444E"/>
    <w:rsid w:val="00D24E93"/>
    <w:rsid w:val="00D25CA7"/>
    <w:rsid w:val="00D30C95"/>
    <w:rsid w:val="00D31491"/>
    <w:rsid w:val="00D31E06"/>
    <w:rsid w:val="00D36C81"/>
    <w:rsid w:val="00D42D44"/>
    <w:rsid w:val="00D434F8"/>
    <w:rsid w:val="00D47B80"/>
    <w:rsid w:val="00D52EFE"/>
    <w:rsid w:val="00D5352B"/>
    <w:rsid w:val="00D545A0"/>
    <w:rsid w:val="00D566CC"/>
    <w:rsid w:val="00D5750D"/>
    <w:rsid w:val="00D603A6"/>
    <w:rsid w:val="00D61626"/>
    <w:rsid w:val="00D63D66"/>
    <w:rsid w:val="00D65040"/>
    <w:rsid w:val="00D65AA9"/>
    <w:rsid w:val="00D70970"/>
    <w:rsid w:val="00D70AA4"/>
    <w:rsid w:val="00D73728"/>
    <w:rsid w:val="00D74641"/>
    <w:rsid w:val="00D746CC"/>
    <w:rsid w:val="00D77240"/>
    <w:rsid w:val="00D77E67"/>
    <w:rsid w:val="00D77F20"/>
    <w:rsid w:val="00D8468E"/>
    <w:rsid w:val="00D84E13"/>
    <w:rsid w:val="00DA14B2"/>
    <w:rsid w:val="00DA216E"/>
    <w:rsid w:val="00DA2F13"/>
    <w:rsid w:val="00DA610D"/>
    <w:rsid w:val="00DA64ED"/>
    <w:rsid w:val="00DB2A68"/>
    <w:rsid w:val="00DB2FF0"/>
    <w:rsid w:val="00DB39DF"/>
    <w:rsid w:val="00DB46B6"/>
    <w:rsid w:val="00DB5B4E"/>
    <w:rsid w:val="00DC285F"/>
    <w:rsid w:val="00DC5601"/>
    <w:rsid w:val="00DD78B1"/>
    <w:rsid w:val="00DE0043"/>
    <w:rsid w:val="00DE5FE4"/>
    <w:rsid w:val="00DF55A3"/>
    <w:rsid w:val="00DF5C87"/>
    <w:rsid w:val="00E0236A"/>
    <w:rsid w:val="00E06EE2"/>
    <w:rsid w:val="00E1163B"/>
    <w:rsid w:val="00E1230B"/>
    <w:rsid w:val="00E22095"/>
    <w:rsid w:val="00E27180"/>
    <w:rsid w:val="00E276BD"/>
    <w:rsid w:val="00E30492"/>
    <w:rsid w:val="00E31D51"/>
    <w:rsid w:val="00E32E2C"/>
    <w:rsid w:val="00E33771"/>
    <w:rsid w:val="00E36708"/>
    <w:rsid w:val="00E37802"/>
    <w:rsid w:val="00E419FA"/>
    <w:rsid w:val="00E41F47"/>
    <w:rsid w:val="00E42BB3"/>
    <w:rsid w:val="00E4464A"/>
    <w:rsid w:val="00E449E5"/>
    <w:rsid w:val="00E50F44"/>
    <w:rsid w:val="00E526AF"/>
    <w:rsid w:val="00E55944"/>
    <w:rsid w:val="00E56CE2"/>
    <w:rsid w:val="00E5757E"/>
    <w:rsid w:val="00E618D3"/>
    <w:rsid w:val="00E61970"/>
    <w:rsid w:val="00E64D91"/>
    <w:rsid w:val="00E664CB"/>
    <w:rsid w:val="00E714E6"/>
    <w:rsid w:val="00E729F1"/>
    <w:rsid w:val="00E73895"/>
    <w:rsid w:val="00E76040"/>
    <w:rsid w:val="00E76B35"/>
    <w:rsid w:val="00E76F48"/>
    <w:rsid w:val="00E801CA"/>
    <w:rsid w:val="00E8373E"/>
    <w:rsid w:val="00E85916"/>
    <w:rsid w:val="00E86E26"/>
    <w:rsid w:val="00E91D0E"/>
    <w:rsid w:val="00E9243E"/>
    <w:rsid w:val="00E93574"/>
    <w:rsid w:val="00E95CB6"/>
    <w:rsid w:val="00E95EDF"/>
    <w:rsid w:val="00EA0713"/>
    <w:rsid w:val="00EA0774"/>
    <w:rsid w:val="00EA46D6"/>
    <w:rsid w:val="00EA7CE8"/>
    <w:rsid w:val="00EB19C5"/>
    <w:rsid w:val="00EB57F1"/>
    <w:rsid w:val="00EB5C2D"/>
    <w:rsid w:val="00EB60E5"/>
    <w:rsid w:val="00EC146B"/>
    <w:rsid w:val="00EC16E7"/>
    <w:rsid w:val="00EC205E"/>
    <w:rsid w:val="00EC5E5F"/>
    <w:rsid w:val="00ED2CCF"/>
    <w:rsid w:val="00ED487F"/>
    <w:rsid w:val="00ED7243"/>
    <w:rsid w:val="00EE1BD3"/>
    <w:rsid w:val="00EF1158"/>
    <w:rsid w:val="00EF534D"/>
    <w:rsid w:val="00EF5931"/>
    <w:rsid w:val="00F0168F"/>
    <w:rsid w:val="00F01F33"/>
    <w:rsid w:val="00F027A7"/>
    <w:rsid w:val="00F11892"/>
    <w:rsid w:val="00F124F5"/>
    <w:rsid w:val="00F14E09"/>
    <w:rsid w:val="00F1703A"/>
    <w:rsid w:val="00F21E10"/>
    <w:rsid w:val="00F22211"/>
    <w:rsid w:val="00F23149"/>
    <w:rsid w:val="00F240C3"/>
    <w:rsid w:val="00F32016"/>
    <w:rsid w:val="00F337C9"/>
    <w:rsid w:val="00F33E9D"/>
    <w:rsid w:val="00F3493D"/>
    <w:rsid w:val="00F356E7"/>
    <w:rsid w:val="00F36797"/>
    <w:rsid w:val="00F4163F"/>
    <w:rsid w:val="00F4219A"/>
    <w:rsid w:val="00F42D5E"/>
    <w:rsid w:val="00F442B1"/>
    <w:rsid w:val="00F47028"/>
    <w:rsid w:val="00F4760C"/>
    <w:rsid w:val="00F47F3B"/>
    <w:rsid w:val="00F50519"/>
    <w:rsid w:val="00F52A60"/>
    <w:rsid w:val="00F53941"/>
    <w:rsid w:val="00F57D42"/>
    <w:rsid w:val="00F605CB"/>
    <w:rsid w:val="00F6084C"/>
    <w:rsid w:val="00F67B3A"/>
    <w:rsid w:val="00F73662"/>
    <w:rsid w:val="00F76663"/>
    <w:rsid w:val="00F76C99"/>
    <w:rsid w:val="00F81C10"/>
    <w:rsid w:val="00F83747"/>
    <w:rsid w:val="00F83F9B"/>
    <w:rsid w:val="00F842B4"/>
    <w:rsid w:val="00F84BE5"/>
    <w:rsid w:val="00F9209D"/>
    <w:rsid w:val="00F923CD"/>
    <w:rsid w:val="00F962E4"/>
    <w:rsid w:val="00F97D7F"/>
    <w:rsid w:val="00F97EE0"/>
    <w:rsid w:val="00FA0061"/>
    <w:rsid w:val="00FA7F6B"/>
    <w:rsid w:val="00FB4BAB"/>
    <w:rsid w:val="00FB4F87"/>
    <w:rsid w:val="00FB73DB"/>
    <w:rsid w:val="00FC06D1"/>
    <w:rsid w:val="00FC15DE"/>
    <w:rsid w:val="00FC2C80"/>
    <w:rsid w:val="00FC62E7"/>
    <w:rsid w:val="00FC6532"/>
    <w:rsid w:val="00FD082D"/>
    <w:rsid w:val="00FD3EDD"/>
    <w:rsid w:val="00FD4862"/>
    <w:rsid w:val="00FD4C21"/>
    <w:rsid w:val="00FD7056"/>
    <w:rsid w:val="00FD7E3D"/>
    <w:rsid w:val="00FE13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C8AE4"/>
  <w15:docId w15:val="{941C036D-DA90-40B6-AE20-CE2E4A752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ordia New"/>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37703C"/>
    <w:pPr>
      <w:spacing w:line="312" w:lineRule="auto"/>
      <w:ind w:firstLine="709"/>
      <w:jc w:val="both"/>
    </w:pPr>
    <w:rPr>
      <w:rFonts w:ascii="Times New Roman" w:hAnsi="Times New Roman"/>
      <w:sz w:val="28"/>
      <w:szCs w:val="28"/>
      <w:lang w:val="en-AU" w:bidi="th-TH"/>
    </w:rPr>
  </w:style>
  <w:style w:type="paragraph" w:styleId="u1">
    <w:name w:val="heading 1"/>
    <w:basedOn w:val="Binhthng"/>
    <w:next w:val="Binhthng"/>
    <w:link w:val="u1Char"/>
    <w:uiPriority w:val="9"/>
    <w:qFormat/>
    <w:rsid w:val="00537C38"/>
    <w:pPr>
      <w:keepNext/>
      <w:keepLines/>
      <w:numPr>
        <w:numId w:val="29"/>
      </w:numPr>
      <w:spacing w:before="240" w:after="120"/>
      <w:ind w:right="567"/>
      <w:jc w:val="left"/>
      <w:outlineLvl w:val="0"/>
    </w:pPr>
    <w:rPr>
      <w:rFonts w:eastAsia="Times New Roman" w:cs="Angsana New"/>
      <w:b/>
      <w:bCs/>
      <w:caps/>
      <w:szCs w:val="35"/>
    </w:rPr>
  </w:style>
  <w:style w:type="paragraph" w:styleId="u2">
    <w:name w:val="heading 2"/>
    <w:basedOn w:val="Binhthng"/>
    <w:next w:val="Binhthng"/>
    <w:link w:val="u2Char"/>
    <w:uiPriority w:val="9"/>
    <w:unhideWhenUsed/>
    <w:qFormat/>
    <w:rsid w:val="00537C38"/>
    <w:pPr>
      <w:keepNext/>
      <w:keepLines/>
      <w:numPr>
        <w:ilvl w:val="1"/>
        <w:numId w:val="29"/>
      </w:numPr>
      <w:spacing w:before="200"/>
      <w:jc w:val="left"/>
      <w:outlineLvl w:val="1"/>
    </w:pPr>
    <w:rPr>
      <w:rFonts w:eastAsia="Times New Roman" w:cs="Angsana New"/>
      <w:b/>
      <w:bCs/>
      <w:szCs w:val="33"/>
    </w:rPr>
  </w:style>
  <w:style w:type="paragraph" w:styleId="u3">
    <w:name w:val="heading 3"/>
    <w:basedOn w:val="Binhthng"/>
    <w:next w:val="Binhthng"/>
    <w:link w:val="u3Char"/>
    <w:uiPriority w:val="9"/>
    <w:unhideWhenUsed/>
    <w:qFormat/>
    <w:rsid w:val="00537C38"/>
    <w:pPr>
      <w:keepNext/>
      <w:keepLines/>
      <w:numPr>
        <w:ilvl w:val="2"/>
        <w:numId w:val="29"/>
      </w:numPr>
      <w:spacing w:before="120"/>
      <w:jc w:val="left"/>
      <w:outlineLvl w:val="2"/>
    </w:pPr>
    <w:rPr>
      <w:rFonts w:eastAsia="Times New Roman" w:cs="Angsana New"/>
      <w:bCs/>
      <w:i/>
      <w:szCs w:val="35"/>
    </w:rPr>
  </w:style>
  <w:style w:type="paragraph" w:styleId="u4">
    <w:name w:val="heading 4"/>
    <w:basedOn w:val="Binhthng"/>
    <w:next w:val="Binhthng"/>
    <w:link w:val="u4Char"/>
    <w:uiPriority w:val="9"/>
    <w:unhideWhenUsed/>
    <w:qFormat/>
    <w:rsid w:val="00537C38"/>
    <w:pPr>
      <w:keepNext/>
      <w:keepLines/>
      <w:numPr>
        <w:ilvl w:val="3"/>
        <w:numId w:val="29"/>
      </w:numPr>
      <w:spacing w:before="120"/>
      <w:jc w:val="left"/>
      <w:outlineLvl w:val="3"/>
    </w:pPr>
    <w:rPr>
      <w:rFonts w:eastAsia="Times New Roman" w:cs="Angsana New"/>
      <w:b/>
      <w:bCs/>
      <w:iCs/>
      <w:szCs w:val="35"/>
    </w:rPr>
  </w:style>
  <w:style w:type="paragraph" w:styleId="u5">
    <w:name w:val="heading 5"/>
    <w:basedOn w:val="Binhthng"/>
    <w:next w:val="Binhthng"/>
    <w:link w:val="u5Char"/>
    <w:uiPriority w:val="9"/>
    <w:semiHidden/>
    <w:unhideWhenUsed/>
    <w:qFormat/>
    <w:rsid w:val="00CB6A60"/>
    <w:pPr>
      <w:keepNext/>
      <w:keepLines/>
      <w:numPr>
        <w:ilvl w:val="4"/>
        <w:numId w:val="1"/>
      </w:numPr>
      <w:spacing w:before="200"/>
      <w:outlineLvl w:val="4"/>
    </w:pPr>
    <w:rPr>
      <w:rFonts w:ascii="Cambria" w:eastAsia="Times New Roman" w:hAnsi="Cambria" w:cs="Angsana New"/>
      <w:color w:val="243F60"/>
      <w:szCs w:val="35"/>
    </w:rPr>
  </w:style>
  <w:style w:type="paragraph" w:styleId="u6">
    <w:name w:val="heading 6"/>
    <w:basedOn w:val="Binhthng"/>
    <w:next w:val="Binhthng"/>
    <w:link w:val="u6Char"/>
    <w:uiPriority w:val="9"/>
    <w:semiHidden/>
    <w:unhideWhenUsed/>
    <w:qFormat/>
    <w:rsid w:val="00CB6A60"/>
    <w:pPr>
      <w:keepNext/>
      <w:keepLines/>
      <w:numPr>
        <w:ilvl w:val="5"/>
        <w:numId w:val="1"/>
      </w:numPr>
      <w:spacing w:before="200"/>
      <w:outlineLvl w:val="5"/>
    </w:pPr>
    <w:rPr>
      <w:rFonts w:ascii="Cambria" w:eastAsia="Times New Roman" w:hAnsi="Cambria" w:cs="Angsana New"/>
      <w:i/>
      <w:iCs/>
      <w:color w:val="243F60"/>
      <w:szCs w:val="35"/>
    </w:rPr>
  </w:style>
  <w:style w:type="paragraph" w:styleId="u7">
    <w:name w:val="heading 7"/>
    <w:basedOn w:val="Binhthng"/>
    <w:next w:val="Binhthng"/>
    <w:link w:val="u7Char"/>
    <w:uiPriority w:val="9"/>
    <w:semiHidden/>
    <w:unhideWhenUsed/>
    <w:qFormat/>
    <w:rsid w:val="00CB6A60"/>
    <w:pPr>
      <w:keepNext/>
      <w:keepLines/>
      <w:numPr>
        <w:ilvl w:val="6"/>
        <w:numId w:val="1"/>
      </w:numPr>
      <w:spacing w:before="200"/>
      <w:outlineLvl w:val="6"/>
    </w:pPr>
    <w:rPr>
      <w:rFonts w:ascii="Cambria" w:eastAsia="Times New Roman" w:hAnsi="Cambria" w:cs="Angsana New"/>
      <w:i/>
      <w:iCs/>
      <w:color w:val="404040"/>
      <w:szCs w:val="35"/>
    </w:rPr>
  </w:style>
  <w:style w:type="paragraph" w:styleId="u8">
    <w:name w:val="heading 8"/>
    <w:basedOn w:val="Binhthng"/>
    <w:next w:val="Binhthng"/>
    <w:link w:val="u8Char"/>
    <w:uiPriority w:val="9"/>
    <w:semiHidden/>
    <w:unhideWhenUsed/>
    <w:qFormat/>
    <w:rsid w:val="00CB6A60"/>
    <w:pPr>
      <w:keepNext/>
      <w:keepLines/>
      <w:numPr>
        <w:ilvl w:val="7"/>
        <w:numId w:val="1"/>
      </w:numPr>
      <w:spacing w:before="200"/>
      <w:outlineLvl w:val="7"/>
    </w:pPr>
    <w:rPr>
      <w:rFonts w:ascii="Cambria" w:eastAsia="Times New Roman" w:hAnsi="Cambria" w:cs="Angsana New"/>
      <w:color w:val="404040"/>
      <w:sz w:val="20"/>
      <w:szCs w:val="25"/>
    </w:rPr>
  </w:style>
  <w:style w:type="paragraph" w:styleId="u9">
    <w:name w:val="heading 9"/>
    <w:basedOn w:val="Binhthng"/>
    <w:next w:val="Binhthng"/>
    <w:link w:val="u9Char"/>
    <w:uiPriority w:val="9"/>
    <w:semiHidden/>
    <w:unhideWhenUsed/>
    <w:qFormat/>
    <w:rsid w:val="00CB6A60"/>
    <w:pPr>
      <w:keepNext/>
      <w:keepLines/>
      <w:numPr>
        <w:ilvl w:val="8"/>
        <w:numId w:val="1"/>
      </w:numPr>
      <w:spacing w:before="200"/>
      <w:outlineLvl w:val="8"/>
    </w:pPr>
    <w:rPr>
      <w:rFonts w:ascii="Cambria" w:eastAsia="Times New Roman" w:hAnsi="Cambria" w:cs="Angsana New"/>
      <w:i/>
      <w:iCs/>
      <w:color w:val="404040"/>
      <w:sz w:val="20"/>
      <w:szCs w:val="25"/>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apple-converted-space">
    <w:name w:val="apple-converted-space"/>
    <w:basedOn w:val="Phngmcinhcuaoanvn"/>
    <w:rsid w:val="00CB7CAB"/>
  </w:style>
  <w:style w:type="character" w:styleId="Manh">
    <w:name w:val="Strong"/>
    <w:uiPriority w:val="22"/>
    <w:qFormat/>
    <w:rsid w:val="00CB7CAB"/>
    <w:rPr>
      <w:b/>
      <w:bCs/>
    </w:rPr>
  </w:style>
  <w:style w:type="paragraph" w:styleId="Bongchuthich">
    <w:name w:val="Balloon Text"/>
    <w:basedOn w:val="Binhthng"/>
    <w:link w:val="BongchuthichChar"/>
    <w:uiPriority w:val="99"/>
    <w:semiHidden/>
    <w:unhideWhenUsed/>
    <w:rsid w:val="00CB7CAB"/>
    <w:pPr>
      <w:spacing w:line="240" w:lineRule="auto"/>
    </w:pPr>
    <w:rPr>
      <w:rFonts w:ascii="Tahoma" w:hAnsi="Tahoma" w:cs="Angsana New"/>
      <w:sz w:val="16"/>
      <w:szCs w:val="20"/>
    </w:rPr>
  </w:style>
  <w:style w:type="character" w:customStyle="1" w:styleId="BongchuthichChar">
    <w:name w:val="Bóng chú thích Char"/>
    <w:link w:val="Bongchuthich"/>
    <w:uiPriority w:val="99"/>
    <w:semiHidden/>
    <w:rsid w:val="00CB7CAB"/>
    <w:rPr>
      <w:rFonts w:ascii="Tahoma" w:hAnsi="Tahoma" w:cs="Angsana New"/>
      <w:sz w:val="16"/>
      <w:szCs w:val="20"/>
    </w:rPr>
  </w:style>
  <w:style w:type="character" w:customStyle="1" w:styleId="u1Char">
    <w:name w:val="Đầu đề 1 Char"/>
    <w:link w:val="u1"/>
    <w:uiPriority w:val="9"/>
    <w:rsid w:val="00537C38"/>
    <w:rPr>
      <w:rFonts w:ascii="Times New Roman" w:eastAsia="Times New Roman" w:hAnsi="Times New Roman" w:cs="Angsana New"/>
      <w:b/>
      <w:bCs/>
      <w:caps/>
      <w:sz w:val="28"/>
      <w:szCs w:val="35"/>
      <w:lang w:val="en-AU" w:bidi="th-TH"/>
    </w:rPr>
  </w:style>
  <w:style w:type="character" w:customStyle="1" w:styleId="u2Char">
    <w:name w:val="Đầu đề 2 Char"/>
    <w:link w:val="u2"/>
    <w:uiPriority w:val="9"/>
    <w:rsid w:val="00200A6E"/>
    <w:rPr>
      <w:rFonts w:ascii="Times New Roman" w:eastAsia="Times New Roman" w:hAnsi="Times New Roman" w:cs="Angsana New"/>
      <w:b/>
      <w:bCs/>
      <w:sz w:val="28"/>
      <w:szCs w:val="33"/>
    </w:rPr>
  </w:style>
  <w:style w:type="character" w:customStyle="1" w:styleId="u3Char">
    <w:name w:val="Đầu đề 3 Char"/>
    <w:link w:val="u3"/>
    <w:uiPriority w:val="9"/>
    <w:rsid w:val="00CA35A7"/>
    <w:rPr>
      <w:rFonts w:ascii="Times New Roman" w:eastAsia="Times New Roman" w:hAnsi="Times New Roman" w:cs="Angsana New"/>
      <w:bCs/>
      <w:i/>
      <w:sz w:val="28"/>
      <w:szCs w:val="35"/>
      <w:lang w:val="en-AU" w:bidi="th-TH"/>
    </w:rPr>
  </w:style>
  <w:style w:type="character" w:customStyle="1" w:styleId="u4Char">
    <w:name w:val="Đầu đề 4 Char"/>
    <w:link w:val="u4"/>
    <w:uiPriority w:val="9"/>
    <w:rsid w:val="008A3D7D"/>
    <w:rPr>
      <w:rFonts w:ascii="Times New Roman" w:eastAsia="Times New Roman" w:hAnsi="Times New Roman" w:cs="Angsana New"/>
      <w:b/>
      <w:bCs/>
      <w:iCs/>
      <w:sz w:val="28"/>
      <w:szCs w:val="35"/>
      <w:lang w:val="en-AU" w:bidi="th-TH"/>
    </w:rPr>
  </w:style>
  <w:style w:type="character" w:customStyle="1" w:styleId="u5Char">
    <w:name w:val="Đầu đề 5 Char"/>
    <w:link w:val="u5"/>
    <w:uiPriority w:val="9"/>
    <w:semiHidden/>
    <w:rsid w:val="00CB6A60"/>
    <w:rPr>
      <w:rFonts w:ascii="Cambria" w:eastAsia="Times New Roman" w:hAnsi="Cambria" w:cs="Angsana New"/>
      <w:color w:val="243F60"/>
      <w:sz w:val="28"/>
      <w:szCs w:val="35"/>
    </w:rPr>
  </w:style>
  <w:style w:type="character" w:customStyle="1" w:styleId="u6Char">
    <w:name w:val="Đầu đề 6 Char"/>
    <w:link w:val="u6"/>
    <w:uiPriority w:val="9"/>
    <w:semiHidden/>
    <w:rsid w:val="00CB6A60"/>
    <w:rPr>
      <w:rFonts w:ascii="Cambria" w:eastAsia="Times New Roman" w:hAnsi="Cambria" w:cs="Angsana New"/>
      <w:i/>
      <w:iCs/>
      <w:color w:val="243F60"/>
      <w:sz w:val="28"/>
      <w:szCs w:val="35"/>
    </w:rPr>
  </w:style>
  <w:style w:type="character" w:customStyle="1" w:styleId="u7Char">
    <w:name w:val="Đầu đề 7 Char"/>
    <w:link w:val="u7"/>
    <w:uiPriority w:val="9"/>
    <w:semiHidden/>
    <w:rsid w:val="00CB6A60"/>
    <w:rPr>
      <w:rFonts w:ascii="Cambria" w:eastAsia="Times New Roman" w:hAnsi="Cambria" w:cs="Angsana New"/>
      <w:i/>
      <w:iCs/>
      <w:color w:val="404040"/>
      <w:sz w:val="28"/>
      <w:szCs w:val="35"/>
    </w:rPr>
  </w:style>
  <w:style w:type="character" w:customStyle="1" w:styleId="u8Char">
    <w:name w:val="Đầu đề 8 Char"/>
    <w:link w:val="u8"/>
    <w:uiPriority w:val="9"/>
    <w:semiHidden/>
    <w:rsid w:val="00CB6A60"/>
    <w:rPr>
      <w:rFonts w:ascii="Cambria" w:eastAsia="Times New Roman" w:hAnsi="Cambria" w:cs="Angsana New"/>
      <w:color w:val="404040"/>
      <w:sz w:val="20"/>
      <w:szCs w:val="25"/>
    </w:rPr>
  </w:style>
  <w:style w:type="character" w:customStyle="1" w:styleId="u9Char">
    <w:name w:val="Đầu đề 9 Char"/>
    <w:link w:val="u9"/>
    <w:uiPriority w:val="9"/>
    <w:semiHidden/>
    <w:rsid w:val="00CB6A60"/>
    <w:rPr>
      <w:rFonts w:ascii="Cambria" w:eastAsia="Times New Roman" w:hAnsi="Cambria" w:cs="Angsana New"/>
      <w:i/>
      <w:iCs/>
      <w:color w:val="404040"/>
      <w:sz w:val="20"/>
      <w:szCs w:val="25"/>
    </w:rPr>
  </w:style>
  <w:style w:type="paragraph" w:styleId="utrang">
    <w:name w:val="header"/>
    <w:basedOn w:val="Binhthng"/>
    <w:link w:val="utrangChar"/>
    <w:uiPriority w:val="99"/>
    <w:unhideWhenUsed/>
    <w:rsid w:val="00FD4862"/>
    <w:pPr>
      <w:tabs>
        <w:tab w:val="center" w:pos="4513"/>
        <w:tab w:val="right" w:pos="9026"/>
      </w:tabs>
      <w:spacing w:line="240" w:lineRule="auto"/>
    </w:pPr>
    <w:rPr>
      <w:szCs w:val="35"/>
    </w:rPr>
  </w:style>
  <w:style w:type="character" w:customStyle="1" w:styleId="utrangChar">
    <w:name w:val="Đầu trang Char"/>
    <w:link w:val="utrang"/>
    <w:uiPriority w:val="99"/>
    <w:rsid w:val="00FD4862"/>
    <w:rPr>
      <w:rFonts w:ascii="Times New Roman" w:hAnsi="Times New Roman"/>
      <w:sz w:val="28"/>
      <w:szCs w:val="35"/>
    </w:rPr>
  </w:style>
  <w:style w:type="paragraph" w:styleId="Chntrang">
    <w:name w:val="footer"/>
    <w:basedOn w:val="Binhthng"/>
    <w:link w:val="ChntrangChar"/>
    <w:uiPriority w:val="99"/>
    <w:unhideWhenUsed/>
    <w:rsid w:val="007019FB"/>
    <w:pPr>
      <w:tabs>
        <w:tab w:val="center" w:pos="4536"/>
      </w:tabs>
      <w:spacing w:line="240" w:lineRule="auto"/>
      <w:ind w:firstLine="0"/>
    </w:pPr>
    <w:rPr>
      <w:szCs w:val="35"/>
    </w:rPr>
  </w:style>
  <w:style w:type="character" w:customStyle="1" w:styleId="ChntrangChar">
    <w:name w:val="Chân trang Char"/>
    <w:link w:val="Chntrang"/>
    <w:uiPriority w:val="99"/>
    <w:rsid w:val="007019FB"/>
    <w:rPr>
      <w:rFonts w:ascii="Times New Roman" w:hAnsi="Times New Roman"/>
      <w:sz w:val="28"/>
      <w:szCs w:val="35"/>
      <w:lang w:val="en-AU" w:bidi="th-TH"/>
    </w:rPr>
  </w:style>
  <w:style w:type="paragraph" w:styleId="Bantailiu">
    <w:name w:val="Document Map"/>
    <w:basedOn w:val="Binhthng"/>
    <w:link w:val="BantailiuChar"/>
    <w:uiPriority w:val="99"/>
    <w:semiHidden/>
    <w:unhideWhenUsed/>
    <w:rsid w:val="00C67DA7"/>
    <w:pPr>
      <w:spacing w:line="240" w:lineRule="auto"/>
    </w:pPr>
    <w:rPr>
      <w:rFonts w:ascii="Tahoma" w:hAnsi="Tahoma" w:cs="Angsana New"/>
      <w:sz w:val="16"/>
      <w:szCs w:val="20"/>
    </w:rPr>
  </w:style>
  <w:style w:type="character" w:customStyle="1" w:styleId="BantailiuChar">
    <w:name w:val="Bản đồ tài liệu Char"/>
    <w:link w:val="Bantailiu"/>
    <w:uiPriority w:val="99"/>
    <w:semiHidden/>
    <w:rsid w:val="00C67DA7"/>
    <w:rPr>
      <w:rFonts w:ascii="Tahoma" w:hAnsi="Tahoma" w:cs="Angsana New"/>
      <w:sz w:val="16"/>
      <w:szCs w:val="20"/>
    </w:rPr>
  </w:style>
  <w:style w:type="table" w:styleId="LiBang">
    <w:name w:val="Table Grid"/>
    <w:basedOn w:val="BangThngthng"/>
    <w:uiPriority w:val="39"/>
    <w:rsid w:val="005C5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angBa">
    <w:name w:val="Trang Bìa"/>
    <w:qFormat/>
    <w:rsid w:val="00561D7E"/>
    <w:pPr>
      <w:jc w:val="center"/>
    </w:pPr>
    <w:rPr>
      <w:rFonts w:ascii="Times New Roman" w:hAnsi="Times New Roman"/>
      <w:sz w:val="28"/>
      <w:szCs w:val="28"/>
      <w:lang w:val="en-AU" w:eastAsia="en-AU" w:bidi="th-TH"/>
    </w:rPr>
  </w:style>
  <w:style w:type="paragraph" w:customStyle="1" w:styleId="UH1">
    <w:name w:val="UH1"/>
    <w:basedOn w:val="u1"/>
    <w:next w:val="Binhthng"/>
    <w:qFormat/>
    <w:rsid w:val="009F41CE"/>
    <w:pPr>
      <w:numPr>
        <w:numId w:val="0"/>
      </w:numPr>
    </w:pPr>
    <w:rPr>
      <w:lang w:eastAsia="en-AU"/>
    </w:rPr>
  </w:style>
  <w:style w:type="paragraph" w:styleId="Mucluc1">
    <w:name w:val="toc 1"/>
    <w:basedOn w:val="Binhthng"/>
    <w:next w:val="Binhthng"/>
    <w:autoRedefine/>
    <w:uiPriority w:val="39"/>
    <w:unhideWhenUsed/>
    <w:rsid w:val="008A3D7D"/>
    <w:pPr>
      <w:tabs>
        <w:tab w:val="right" w:leader="dot" w:pos="9344"/>
      </w:tabs>
      <w:spacing w:before="120" w:line="240" w:lineRule="auto"/>
      <w:ind w:right="1134" w:firstLine="0"/>
      <w:contextualSpacing/>
    </w:pPr>
    <w:rPr>
      <w:b/>
      <w:szCs w:val="35"/>
    </w:rPr>
  </w:style>
  <w:style w:type="paragraph" w:styleId="Mucluc2">
    <w:name w:val="toc 2"/>
    <w:basedOn w:val="Binhthng"/>
    <w:next w:val="Binhthng"/>
    <w:autoRedefine/>
    <w:uiPriority w:val="39"/>
    <w:unhideWhenUsed/>
    <w:rsid w:val="003B0621"/>
    <w:pPr>
      <w:spacing w:line="240" w:lineRule="auto"/>
      <w:ind w:left="567" w:right="1134" w:hanging="567"/>
    </w:pPr>
    <w:rPr>
      <w:szCs w:val="35"/>
    </w:rPr>
  </w:style>
  <w:style w:type="paragraph" w:styleId="Mucluc3">
    <w:name w:val="toc 3"/>
    <w:basedOn w:val="Binhthng"/>
    <w:next w:val="Binhthng"/>
    <w:autoRedefine/>
    <w:uiPriority w:val="39"/>
    <w:unhideWhenUsed/>
    <w:rsid w:val="003B0621"/>
    <w:pPr>
      <w:tabs>
        <w:tab w:val="right" w:leader="dot" w:pos="9344"/>
      </w:tabs>
      <w:spacing w:line="240" w:lineRule="auto"/>
      <w:ind w:left="1361" w:right="1134" w:hanging="794"/>
    </w:pPr>
    <w:rPr>
      <w:i/>
      <w:szCs w:val="35"/>
    </w:rPr>
  </w:style>
  <w:style w:type="character" w:styleId="Siuktni">
    <w:name w:val="Hyperlink"/>
    <w:uiPriority w:val="99"/>
    <w:unhideWhenUsed/>
    <w:rsid w:val="00D61626"/>
    <w:rPr>
      <w:color w:val="0000FF"/>
      <w:u w:val="single"/>
    </w:rPr>
  </w:style>
  <w:style w:type="character" w:customStyle="1" w:styleId="Tntiliuthamkho">
    <w:name w:val="Tên tài liệu tham khảo"/>
    <w:uiPriority w:val="1"/>
    <w:qFormat/>
    <w:rsid w:val="00175AC5"/>
    <w:rPr>
      <w:b w:val="0"/>
      <w:i/>
    </w:rPr>
  </w:style>
  <w:style w:type="paragraph" w:customStyle="1" w:styleId="Tiliuthamkho">
    <w:name w:val="Tài liệu tham khảo"/>
    <w:basedOn w:val="Binhthng"/>
    <w:qFormat/>
    <w:rsid w:val="00F47028"/>
    <w:pPr>
      <w:ind w:left="567" w:hanging="567"/>
      <w:jc w:val="left"/>
    </w:pPr>
    <w:rPr>
      <w:lang w:val="en-US"/>
    </w:rPr>
  </w:style>
  <w:style w:type="paragraph" w:customStyle="1" w:styleId="Hnhv">
    <w:name w:val="Hình vẽ"/>
    <w:basedOn w:val="Binhthng"/>
    <w:next w:val="Binhthng"/>
    <w:qFormat/>
    <w:rsid w:val="00B96E4B"/>
    <w:pPr>
      <w:keepNext/>
      <w:spacing w:before="120" w:line="240" w:lineRule="auto"/>
      <w:ind w:firstLine="0"/>
      <w:jc w:val="center"/>
    </w:pPr>
  </w:style>
  <w:style w:type="paragraph" w:styleId="Chuthich">
    <w:name w:val="caption"/>
    <w:basedOn w:val="Binhthng"/>
    <w:next w:val="Binhthng"/>
    <w:uiPriority w:val="35"/>
    <w:unhideWhenUsed/>
    <w:qFormat/>
    <w:rsid w:val="000A3323"/>
    <w:rPr>
      <w:b/>
      <w:bCs/>
      <w:sz w:val="20"/>
      <w:szCs w:val="25"/>
    </w:rPr>
  </w:style>
  <w:style w:type="paragraph" w:customStyle="1" w:styleId="Tnhnhv">
    <w:name w:val="Tên hình vẽ"/>
    <w:basedOn w:val="Binhthng"/>
    <w:next w:val="Binhthng"/>
    <w:qFormat/>
    <w:rsid w:val="000A3323"/>
    <w:pPr>
      <w:spacing w:before="120" w:after="240"/>
      <w:ind w:firstLine="0"/>
      <w:jc w:val="center"/>
    </w:pPr>
    <w:rPr>
      <w:i/>
    </w:rPr>
  </w:style>
  <w:style w:type="paragraph" w:customStyle="1" w:styleId="Table">
    <w:name w:val="Table"/>
    <w:basedOn w:val="Binhthng"/>
    <w:qFormat/>
    <w:rsid w:val="002B15D1"/>
    <w:pPr>
      <w:spacing w:before="60" w:after="60" w:line="240" w:lineRule="auto"/>
      <w:ind w:firstLine="0"/>
      <w:jc w:val="left"/>
    </w:pPr>
    <w:rPr>
      <w:lang w:eastAsia="en-AU"/>
    </w:rPr>
  </w:style>
  <w:style w:type="paragraph" w:customStyle="1" w:styleId="Center">
    <w:name w:val="Center"/>
    <w:basedOn w:val="Binhthng"/>
    <w:qFormat/>
    <w:rsid w:val="00FC06D1"/>
    <w:pPr>
      <w:ind w:firstLine="0"/>
      <w:jc w:val="center"/>
    </w:pPr>
  </w:style>
  <w:style w:type="paragraph" w:customStyle="1" w:styleId="Table-Center">
    <w:name w:val="Table-Center"/>
    <w:basedOn w:val="Table"/>
    <w:qFormat/>
    <w:rsid w:val="00B70CBF"/>
    <w:pPr>
      <w:jc w:val="center"/>
    </w:pPr>
  </w:style>
  <w:style w:type="paragraph" w:customStyle="1" w:styleId="Table-Right">
    <w:name w:val="Table-Right"/>
    <w:basedOn w:val="Table"/>
    <w:qFormat/>
    <w:rsid w:val="00636176"/>
    <w:pPr>
      <w:jc w:val="right"/>
    </w:pPr>
  </w:style>
  <w:style w:type="paragraph" w:styleId="Banghinhminhhoa">
    <w:name w:val="table of figures"/>
    <w:basedOn w:val="Binhthng"/>
    <w:next w:val="Binhthng"/>
    <w:uiPriority w:val="99"/>
    <w:unhideWhenUsed/>
    <w:rsid w:val="00156403"/>
    <w:pPr>
      <w:ind w:firstLine="0"/>
    </w:pPr>
    <w:rPr>
      <w:szCs w:val="35"/>
    </w:rPr>
  </w:style>
  <w:style w:type="paragraph" w:customStyle="1" w:styleId="Equation">
    <w:name w:val="Equation"/>
    <w:basedOn w:val="Binhthng"/>
    <w:rsid w:val="002E1CD6"/>
    <w:pPr>
      <w:spacing w:after="240" w:line="240" w:lineRule="auto"/>
      <w:ind w:firstLine="0"/>
      <w:jc w:val="center"/>
    </w:pPr>
    <w:rPr>
      <w:rFonts w:eastAsia="Times New Roman" w:cs="Times New Roman"/>
      <w:sz w:val="24"/>
      <w:szCs w:val="20"/>
      <w:lang w:val="en-US" w:bidi="ar-SA"/>
    </w:rPr>
  </w:style>
  <w:style w:type="paragraph" w:customStyle="1" w:styleId="Code">
    <w:name w:val="Code"/>
    <w:link w:val="CodeChar"/>
    <w:qFormat/>
    <w:rsid w:val="00055022"/>
    <w:pPr>
      <w:tabs>
        <w:tab w:val="left" w:pos="567"/>
        <w:tab w:val="left" w:pos="1134"/>
        <w:tab w:val="left" w:pos="1701"/>
        <w:tab w:val="left" w:pos="2268"/>
        <w:tab w:val="left" w:pos="2835"/>
        <w:tab w:val="left" w:pos="3402"/>
        <w:tab w:val="left" w:pos="3969"/>
        <w:tab w:val="left" w:pos="4536"/>
      </w:tabs>
      <w:spacing w:before="240" w:after="240"/>
      <w:contextualSpacing/>
    </w:pPr>
    <w:rPr>
      <w:rFonts w:ascii="Courier New" w:hAnsi="Courier New"/>
      <w:sz w:val="24"/>
      <w:szCs w:val="28"/>
      <w:lang w:val="en-AU" w:bidi="th-TH"/>
    </w:rPr>
  </w:style>
  <w:style w:type="paragraph" w:customStyle="1" w:styleId="NoIndent">
    <w:name w:val="NoIndent"/>
    <w:basedOn w:val="Binhthng"/>
    <w:qFormat/>
    <w:rsid w:val="00055022"/>
    <w:pPr>
      <w:ind w:firstLine="0"/>
    </w:pPr>
  </w:style>
  <w:style w:type="character" w:customStyle="1" w:styleId="CodeChar">
    <w:name w:val="Code Char"/>
    <w:link w:val="Code"/>
    <w:rsid w:val="00055022"/>
    <w:rPr>
      <w:rFonts w:ascii="Courier New" w:hAnsi="Courier New"/>
      <w:sz w:val="24"/>
      <w:szCs w:val="28"/>
      <w:lang w:val="en-AU" w:bidi="th-TH"/>
    </w:rPr>
  </w:style>
  <w:style w:type="paragraph" w:customStyle="1" w:styleId="Table-Header">
    <w:name w:val="Table-Header"/>
    <w:basedOn w:val="Table"/>
    <w:qFormat/>
    <w:rsid w:val="00AB5288"/>
    <w:pPr>
      <w:keepNext/>
      <w:jc w:val="center"/>
    </w:pPr>
    <w:rPr>
      <w:b/>
    </w:rPr>
  </w:style>
  <w:style w:type="paragraph" w:customStyle="1" w:styleId="Tnbng">
    <w:name w:val="Tên bảng"/>
    <w:basedOn w:val="Binhthng"/>
    <w:next w:val="Binhthng"/>
    <w:qFormat/>
    <w:rsid w:val="00CD21A1"/>
    <w:pPr>
      <w:keepNext/>
      <w:spacing w:before="120"/>
      <w:ind w:firstLine="0"/>
      <w:jc w:val="right"/>
    </w:pPr>
    <w:rPr>
      <w:i/>
    </w:rPr>
  </w:style>
  <w:style w:type="paragraph" w:customStyle="1" w:styleId="Mclc">
    <w:name w:val="Mục lục"/>
    <w:basedOn w:val="u1"/>
    <w:next w:val="Binhthng"/>
    <w:qFormat/>
    <w:rsid w:val="002071CC"/>
    <w:pPr>
      <w:numPr>
        <w:numId w:val="0"/>
      </w:numPr>
      <w:outlineLvl w:val="8"/>
    </w:pPr>
  </w:style>
  <w:style w:type="numbering" w:customStyle="1" w:styleId="nhsmc">
    <w:name w:val="Đánh số đề mục"/>
    <w:uiPriority w:val="99"/>
    <w:rsid w:val="00537C38"/>
    <w:pPr>
      <w:numPr>
        <w:numId w:val="23"/>
      </w:numPr>
    </w:pPr>
  </w:style>
  <w:style w:type="numbering" w:customStyle="1" w:styleId="UListHanging">
    <w:name w:val="UList.Hanging"/>
    <w:uiPriority w:val="99"/>
    <w:rsid w:val="00C54FFA"/>
    <w:pPr>
      <w:numPr>
        <w:numId w:val="25"/>
      </w:numPr>
    </w:pPr>
  </w:style>
  <w:style w:type="character" w:styleId="Nhnmanh">
    <w:name w:val="Emphasis"/>
    <w:uiPriority w:val="20"/>
    <w:qFormat/>
    <w:rsid w:val="00272125"/>
    <w:rPr>
      <w:i/>
      <w:iCs/>
    </w:rPr>
  </w:style>
  <w:style w:type="paragraph" w:customStyle="1" w:styleId="UH2">
    <w:name w:val="UH2"/>
    <w:basedOn w:val="u2"/>
    <w:next w:val="Binhthng"/>
    <w:qFormat/>
    <w:rsid w:val="00CD50B4"/>
    <w:pPr>
      <w:numPr>
        <w:ilvl w:val="0"/>
        <w:numId w:val="0"/>
      </w:numPr>
    </w:pPr>
  </w:style>
  <w:style w:type="paragraph" w:customStyle="1" w:styleId="DCCT-Level2">
    <w:name w:val="DCCT-Level2"/>
    <w:basedOn w:val="Binhthng"/>
    <w:qFormat/>
    <w:rsid w:val="003A2D86"/>
    <w:pPr>
      <w:numPr>
        <w:ilvl w:val="1"/>
        <w:numId w:val="31"/>
      </w:numPr>
    </w:pPr>
    <w:rPr>
      <w:rFonts w:cs="Times New Roman"/>
      <w:szCs w:val="22"/>
      <w:lang w:val="vi-VN" w:bidi="ar-SA"/>
    </w:rPr>
  </w:style>
  <w:style w:type="paragraph" w:customStyle="1" w:styleId="DCCT-Level1">
    <w:name w:val="DCCT-Level1"/>
    <w:basedOn w:val="Binhthng"/>
    <w:next w:val="DCCT-Level2"/>
    <w:qFormat/>
    <w:rsid w:val="000A3835"/>
    <w:pPr>
      <w:numPr>
        <w:numId w:val="31"/>
      </w:numPr>
      <w:outlineLvl w:val="1"/>
    </w:pPr>
    <w:rPr>
      <w:rFonts w:cs="Times New Roman"/>
      <w:b/>
      <w:sz w:val="24"/>
      <w:szCs w:val="22"/>
      <w:lang w:val="vi-VN" w:bidi="ar-SA"/>
    </w:rPr>
  </w:style>
  <w:style w:type="paragraph" w:customStyle="1" w:styleId="DCCT-Level3">
    <w:name w:val="DCCT-Level3"/>
    <w:basedOn w:val="Binhthng"/>
    <w:qFormat/>
    <w:rsid w:val="00565CB1"/>
    <w:pPr>
      <w:numPr>
        <w:ilvl w:val="2"/>
        <w:numId w:val="31"/>
      </w:numPr>
    </w:pPr>
    <w:rPr>
      <w:rFonts w:cs="Times New Roman"/>
      <w:szCs w:val="22"/>
      <w:lang w:val="vi-VN" w:bidi="ar-SA"/>
    </w:rPr>
  </w:style>
  <w:style w:type="numbering" w:customStyle="1" w:styleId="Style1">
    <w:name w:val="Style1"/>
    <w:uiPriority w:val="99"/>
    <w:rsid w:val="000A3835"/>
    <w:pPr>
      <w:numPr>
        <w:numId w:val="30"/>
      </w:numPr>
    </w:pPr>
  </w:style>
  <w:style w:type="paragraph" w:customStyle="1" w:styleId="DCCT-UL2">
    <w:name w:val="DCCT-UL2"/>
    <w:basedOn w:val="DCCT-Level2"/>
    <w:next w:val="DCCT-Level1"/>
    <w:qFormat/>
    <w:rsid w:val="000A3835"/>
    <w:pPr>
      <w:numPr>
        <w:ilvl w:val="0"/>
        <w:numId w:val="0"/>
      </w:numPr>
    </w:pPr>
  </w:style>
  <w:style w:type="paragraph" w:customStyle="1" w:styleId="DCCT-Level4">
    <w:name w:val="DCCT-Level4"/>
    <w:basedOn w:val="Binhthng"/>
    <w:qFormat/>
    <w:rsid w:val="00B10D68"/>
    <w:pPr>
      <w:numPr>
        <w:ilvl w:val="3"/>
        <w:numId w:val="31"/>
      </w:numPr>
    </w:pPr>
    <w:rPr>
      <w:rFonts w:cs="Times New Roman"/>
      <w:szCs w:val="22"/>
      <w:lang w:val="en-US" w:bidi="ar-SA"/>
    </w:rPr>
  </w:style>
  <w:style w:type="paragraph" w:customStyle="1" w:styleId="DCCT-UL1">
    <w:name w:val="DCCT-UL1"/>
    <w:basedOn w:val="DCCT-Level1"/>
    <w:qFormat/>
    <w:rsid w:val="000A3835"/>
    <w:pPr>
      <w:numPr>
        <w:numId w:val="0"/>
      </w:numPr>
    </w:pPr>
    <w:rPr>
      <w:lang w:val="en-US"/>
    </w:rPr>
  </w:style>
  <w:style w:type="paragraph" w:customStyle="1" w:styleId="DCCT-Body">
    <w:name w:val="DCCT-Body"/>
    <w:basedOn w:val="Binhthng"/>
    <w:qFormat/>
    <w:rsid w:val="00A01C24"/>
    <w:rPr>
      <w:sz w:val="24"/>
    </w:rPr>
  </w:style>
  <w:style w:type="paragraph" w:styleId="oancuaDanhsach">
    <w:name w:val="List Paragraph"/>
    <w:basedOn w:val="Binhthng"/>
    <w:uiPriority w:val="34"/>
    <w:qFormat/>
    <w:rsid w:val="00103E82"/>
    <w:pPr>
      <w:ind w:left="720"/>
      <w:contextualSpacing/>
    </w:pPr>
    <w:rPr>
      <w:szCs w:val="3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99904">
      <w:bodyDiv w:val="1"/>
      <w:marLeft w:val="0"/>
      <w:marRight w:val="0"/>
      <w:marTop w:val="0"/>
      <w:marBottom w:val="0"/>
      <w:divBdr>
        <w:top w:val="none" w:sz="0" w:space="0" w:color="auto"/>
        <w:left w:val="none" w:sz="0" w:space="0" w:color="auto"/>
        <w:bottom w:val="none" w:sz="0" w:space="0" w:color="auto"/>
        <w:right w:val="none" w:sz="0" w:space="0" w:color="auto"/>
      </w:divBdr>
      <w:divsChild>
        <w:div w:id="34741884">
          <w:marLeft w:val="0"/>
          <w:marRight w:val="0"/>
          <w:marTop w:val="0"/>
          <w:marBottom w:val="0"/>
          <w:divBdr>
            <w:top w:val="none" w:sz="0" w:space="0" w:color="auto"/>
            <w:left w:val="none" w:sz="0" w:space="0" w:color="auto"/>
            <w:bottom w:val="none" w:sz="0" w:space="0" w:color="auto"/>
            <w:right w:val="none" w:sz="0" w:space="0" w:color="auto"/>
          </w:divBdr>
        </w:div>
        <w:div w:id="1310206101">
          <w:marLeft w:val="0"/>
          <w:marRight w:val="0"/>
          <w:marTop w:val="0"/>
          <w:marBottom w:val="0"/>
          <w:divBdr>
            <w:top w:val="none" w:sz="0" w:space="0" w:color="auto"/>
            <w:left w:val="none" w:sz="0" w:space="0" w:color="auto"/>
            <w:bottom w:val="none" w:sz="0" w:space="0" w:color="auto"/>
            <w:right w:val="none" w:sz="0" w:space="0" w:color="auto"/>
          </w:divBdr>
        </w:div>
      </w:divsChild>
    </w:div>
    <w:div w:id="414522942">
      <w:bodyDiv w:val="1"/>
      <w:marLeft w:val="0"/>
      <w:marRight w:val="0"/>
      <w:marTop w:val="0"/>
      <w:marBottom w:val="0"/>
      <w:divBdr>
        <w:top w:val="none" w:sz="0" w:space="0" w:color="auto"/>
        <w:left w:val="none" w:sz="0" w:space="0" w:color="auto"/>
        <w:bottom w:val="none" w:sz="0" w:space="0" w:color="auto"/>
        <w:right w:val="none" w:sz="0" w:space="0" w:color="auto"/>
      </w:divBdr>
    </w:div>
    <w:div w:id="602765729">
      <w:bodyDiv w:val="1"/>
      <w:marLeft w:val="0"/>
      <w:marRight w:val="0"/>
      <w:marTop w:val="0"/>
      <w:marBottom w:val="0"/>
      <w:divBdr>
        <w:top w:val="none" w:sz="0" w:space="0" w:color="auto"/>
        <w:left w:val="none" w:sz="0" w:space="0" w:color="auto"/>
        <w:bottom w:val="none" w:sz="0" w:space="0" w:color="auto"/>
        <w:right w:val="none" w:sz="0" w:space="0" w:color="auto"/>
      </w:divBdr>
    </w:div>
    <w:div w:id="649094351">
      <w:bodyDiv w:val="1"/>
      <w:marLeft w:val="0"/>
      <w:marRight w:val="0"/>
      <w:marTop w:val="0"/>
      <w:marBottom w:val="0"/>
      <w:divBdr>
        <w:top w:val="none" w:sz="0" w:space="0" w:color="auto"/>
        <w:left w:val="none" w:sz="0" w:space="0" w:color="auto"/>
        <w:bottom w:val="none" w:sz="0" w:space="0" w:color="auto"/>
        <w:right w:val="none" w:sz="0" w:space="0" w:color="auto"/>
      </w:divBdr>
    </w:div>
    <w:div w:id="677851104">
      <w:bodyDiv w:val="1"/>
      <w:marLeft w:val="0"/>
      <w:marRight w:val="0"/>
      <w:marTop w:val="0"/>
      <w:marBottom w:val="0"/>
      <w:divBdr>
        <w:top w:val="none" w:sz="0" w:space="0" w:color="auto"/>
        <w:left w:val="none" w:sz="0" w:space="0" w:color="auto"/>
        <w:bottom w:val="none" w:sz="0" w:space="0" w:color="auto"/>
        <w:right w:val="none" w:sz="0" w:space="0" w:color="auto"/>
      </w:divBdr>
    </w:div>
    <w:div w:id="700663189">
      <w:bodyDiv w:val="1"/>
      <w:marLeft w:val="0"/>
      <w:marRight w:val="0"/>
      <w:marTop w:val="0"/>
      <w:marBottom w:val="0"/>
      <w:divBdr>
        <w:top w:val="none" w:sz="0" w:space="0" w:color="auto"/>
        <w:left w:val="none" w:sz="0" w:space="0" w:color="auto"/>
        <w:bottom w:val="none" w:sz="0" w:space="0" w:color="auto"/>
        <w:right w:val="none" w:sz="0" w:space="0" w:color="auto"/>
      </w:divBdr>
    </w:div>
    <w:div w:id="181502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431982\AppData\Local\Temp\M&#7851;u_&#272;&#7873;%20c&#432;&#417;ng%20&#272;&#7891;%20&#225;n%20t&#7889;t%20nghi&#7879;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17C6CA-3961-45F3-9314-24874B3EB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Mẫu_Đề cương Đồ án tốt nghiệp.dot</Template>
  <TotalTime>20</TotalTime>
  <Pages>6</Pages>
  <Words>830</Words>
  <Characters>4732</Characters>
  <Application>Microsoft Office Word</Application>
  <DocSecurity>0</DocSecurity>
  <Lines>39</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Duy.Pham</dc:creator>
  <cp:keywords/>
  <cp:lastModifiedBy>Mai Đức Hướng</cp:lastModifiedBy>
  <cp:revision>3</cp:revision>
  <dcterms:created xsi:type="dcterms:W3CDTF">2023-06-23T08:12:00Z</dcterms:created>
  <dcterms:modified xsi:type="dcterms:W3CDTF">2023-06-23T08:36:00Z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